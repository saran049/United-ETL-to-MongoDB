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EACEB" w14:textId="0D98F417" w:rsidR="00245447" w:rsidRPr="00A63A28" w:rsidRDefault="00314E39" w:rsidP="00245447">
      <w:pPr>
        <w:jc w:val="center"/>
        <w:rPr>
          <w:rFonts w:asciiTheme="majorHAnsi" w:hAnsiTheme="majorHAnsi"/>
          <w:color w:val="17365D" w:themeColor="text2" w:themeShade="BF"/>
          <w:sz w:val="72"/>
          <w:szCs w:val="72"/>
        </w:rPr>
      </w:pPr>
      <w:r>
        <w:rPr>
          <w:rFonts w:asciiTheme="majorHAnsi" w:hAnsiTheme="majorHAnsi"/>
          <w:color w:val="17365D" w:themeColor="text2" w:themeShade="BF"/>
          <w:sz w:val="72"/>
          <w:szCs w:val="72"/>
        </w:rPr>
        <w:t xml:space="preserve">Flat Files to </w:t>
      </w:r>
      <w:r w:rsidR="001871D5">
        <w:rPr>
          <w:rFonts w:asciiTheme="majorHAnsi" w:hAnsiTheme="majorHAnsi"/>
          <w:color w:val="17365D" w:themeColor="text2" w:themeShade="BF"/>
          <w:sz w:val="72"/>
          <w:szCs w:val="72"/>
        </w:rPr>
        <w:t xml:space="preserve">NoSQL - </w:t>
      </w:r>
      <w:r w:rsidR="009D2704" w:rsidRPr="009D2704">
        <w:rPr>
          <w:rFonts w:asciiTheme="majorHAnsi" w:hAnsiTheme="majorHAnsi"/>
          <w:color w:val="17365D" w:themeColor="text2" w:themeShade="BF"/>
          <w:sz w:val="72"/>
          <w:szCs w:val="72"/>
        </w:rPr>
        <w:t>Extraction, Transformatio</w:t>
      </w:r>
      <w:r w:rsidR="009D2704">
        <w:rPr>
          <w:rFonts w:asciiTheme="majorHAnsi" w:hAnsiTheme="majorHAnsi"/>
          <w:color w:val="17365D" w:themeColor="text2" w:themeShade="BF"/>
          <w:sz w:val="72"/>
          <w:szCs w:val="72"/>
        </w:rPr>
        <w:t xml:space="preserve">n, and Load (ETL) </w:t>
      </w:r>
      <w:r w:rsidR="00F36C5D">
        <w:rPr>
          <w:rFonts w:asciiTheme="majorHAnsi" w:hAnsiTheme="majorHAnsi"/>
          <w:color w:val="17365D" w:themeColor="text2" w:themeShade="BF"/>
          <w:sz w:val="72"/>
          <w:szCs w:val="72"/>
        </w:rPr>
        <w:t>Report</w:t>
      </w:r>
    </w:p>
    <w:p w14:paraId="292C8BCA" w14:textId="77777777" w:rsidR="009A06B0" w:rsidRDefault="009A06B0" w:rsidP="00245447">
      <w:pPr>
        <w:spacing w:before="120"/>
        <w:jc w:val="center"/>
        <w:rPr>
          <w:b/>
          <w:bCs/>
          <w:i/>
          <w:iCs/>
          <w:sz w:val="36"/>
        </w:rPr>
      </w:pPr>
      <w:r>
        <w:rPr>
          <w:b/>
          <w:bCs/>
          <w:i/>
          <w:iCs/>
          <w:sz w:val="36"/>
        </w:rPr>
        <w:t>By</w:t>
      </w:r>
    </w:p>
    <w:p w14:paraId="48206E59" w14:textId="77777777" w:rsidR="00E51C2C" w:rsidRDefault="00E51C2C" w:rsidP="00245447">
      <w:pPr>
        <w:spacing w:before="120"/>
        <w:jc w:val="center"/>
        <w:rPr>
          <w:b/>
          <w:bCs/>
          <w:i/>
          <w:iCs/>
          <w:sz w:val="36"/>
        </w:rPr>
      </w:pPr>
      <w:r w:rsidRPr="00E51C2C">
        <w:rPr>
          <w:b/>
          <w:bCs/>
          <w:i/>
          <w:iCs/>
          <w:sz w:val="36"/>
        </w:rPr>
        <w:t>Saran</w:t>
      </w:r>
      <w:r w:rsidR="003860DC">
        <w:rPr>
          <w:b/>
          <w:bCs/>
          <w:i/>
          <w:iCs/>
          <w:sz w:val="36"/>
        </w:rPr>
        <w:t xml:space="preserve"> Prasad</w:t>
      </w:r>
      <w:r w:rsidRPr="00E51C2C">
        <w:rPr>
          <w:b/>
          <w:bCs/>
          <w:i/>
          <w:iCs/>
          <w:sz w:val="36"/>
        </w:rPr>
        <w:t xml:space="preserve"> Balasubramaniam</w:t>
      </w:r>
    </w:p>
    <w:p w14:paraId="7E5455C5" w14:textId="3FD8DD76" w:rsidR="00E51C2C" w:rsidRDefault="00E51C2C" w:rsidP="00245447">
      <w:pPr>
        <w:spacing w:before="120"/>
        <w:jc w:val="center"/>
        <w:rPr>
          <w:b/>
          <w:bCs/>
          <w:i/>
          <w:iCs/>
          <w:sz w:val="36"/>
        </w:rPr>
      </w:pPr>
      <w:bookmarkStart w:id="0" w:name="_GoBack"/>
      <w:bookmarkEnd w:id="0"/>
    </w:p>
    <w:p w14:paraId="046B60C7" w14:textId="77777777" w:rsidR="00245447" w:rsidRDefault="00245447" w:rsidP="00245447">
      <w:pPr>
        <w:spacing w:before="120"/>
        <w:jc w:val="center"/>
        <w:rPr>
          <w:b/>
          <w:bCs/>
          <w:i/>
          <w:iCs/>
          <w:sz w:val="36"/>
        </w:rPr>
      </w:pPr>
    </w:p>
    <w:p w14:paraId="266C6FA9" w14:textId="77777777" w:rsidR="00245447" w:rsidRPr="00A63A28" w:rsidRDefault="009A06B0" w:rsidP="00F07987">
      <w:pPr>
        <w:spacing w:before="120"/>
        <w:jc w:val="center"/>
        <w:rPr>
          <w:rFonts w:asciiTheme="majorHAnsi" w:hAnsiTheme="majorHAnsi"/>
          <w:bCs/>
          <w:iCs/>
          <w:color w:val="17365D" w:themeColor="text2" w:themeShade="BF"/>
          <w:sz w:val="52"/>
          <w:szCs w:val="52"/>
        </w:rPr>
      </w:pPr>
      <w:r>
        <w:rPr>
          <w:rFonts w:asciiTheme="majorHAnsi" w:hAnsiTheme="majorHAnsi"/>
          <w:color w:val="17365D" w:themeColor="text2" w:themeShade="BF"/>
          <w:sz w:val="52"/>
          <w:szCs w:val="52"/>
        </w:rPr>
        <w:t>United Super Markets Data Process</w:t>
      </w:r>
    </w:p>
    <w:p w14:paraId="2904772B" w14:textId="77777777" w:rsidR="008C566F" w:rsidRDefault="008C566F"/>
    <w:p w14:paraId="2B5C7F1E" w14:textId="77777777" w:rsidR="003F4902" w:rsidRDefault="003F4902"/>
    <w:p w14:paraId="16857B37" w14:textId="77777777" w:rsidR="003F4902" w:rsidRDefault="003F4902">
      <w:pPr>
        <w:sectPr w:rsidR="003F4902" w:rsidSect="001D20CC">
          <w:headerReference w:type="even" r:id="rId8"/>
          <w:headerReference w:type="default" r:id="rId9"/>
          <w:footerReference w:type="even" r:id="rId10"/>
          <w:footerReference w:type="default" r:id="rId11"/>
          <w:pgSz w:w="12240" w:h="15840" w:code="1"/>
          <w:pgMar w:top="1440" w:right="1440" w:bottom="1440" w:left="1440" w:header="720" w:footer="720" w:gutter="0"/>
          <w:cols w:space="720"/>
          <w:vAlign w:val="center"/>
          <w:docGrid w:linePitch="272"/>
        </w:sectPr>
      </w:pPr>
    </w:p>
    <w:p w14:paraId="19D4B43D" w14:textId="77777777" w:rsidR="008C566F" w:rsidRDefault="008C566F" w:rsidP="00AD3B01">
      <w:pPr>
        <w:pStyle w:val="TOCHeading"/>
        <w:numPr>
          <w:ilvl w:val="0"/>
          <w:numId w:val="0"/>
        </w:numPr>
      </w:pPr>
      <w:bookmarkStart w:id="1" w:name="_Toc284510672"/>
      <w:bookmarkStart w:id="2" w:name="_Toc284510805"/>
      <w:r>
        <w:lastRenderedPageBreak/>
        <w:t>Table of Contents</w:t>
      </w:r>
      <w:bookmarkEnd w:id="1"/>
      <w:bookmarkEnd w:id="2"/>
    </w:p>
    <w:p w14:paraId="10135809" w14:textId="77777777" w:rsidR="008C566F" w:rsidRDefault="008C566F">
      <w:pPr>
        <w:pStyle w:val="Title"/>
        <w:rPr>
          <w:rFonts w:ascii="Times New Roman" w:hAnsi="Times New Roman"/>
          <w:b/>
          <w:sz w:val="20"/>
        </w:rPr>
        <w:sectPr w:rsidR="008C566F" w:rsidSect="001D20CC">
          <w:pgSz w:w="12240" w:h="15840" w:code="1"/>
          <w:pgMar w:top="1440" w:right="1440" w:bottom="1440" w:left="1440" w:header="720" w:footer="720" w:gutter="0"/>
          <w:cols w:space="720"/>
        </w:sectPr>
      </w:pPr>
    </w:p>
    <w:bookmarkStart w:id="3" w:name="_Toc81198904"/>
    <w:bookmarkStart w:id="4" w:name="_Toc81214723"/>
    <w:p w14:paraId="51251CDF" w14:textId="77777777" w:rsidR="00BA7E60" w:rsidRDefault="00577424">
      <w:pPr>
        <w:pStyle w:val="TOC1"/>
        <w:rPr>
          <w:noProof/>
          <w:sz w:val="24"/>
          <w:szCs w:val="24"/>
        </w:rPr>
      </w:pPr>
      <w:r w:rsidRPr="00EA0895">
        <w:rPr>
          <w:rFonts w:ascii="Times New Roman" w:hAnsi="Times New Roman"/>
          <w:caps/>
          <w:smallCaps/>
          <w:sz w:val="24"/>
          <w:szCs w:val="24"/>
        </w:rPr>
        <w:fldChar w:fldCharType="begin"/>
      </w:r>
      <w:r w:rsidR="0066523C" w:rsidRPr="00EA0895">
        <w:rPr>
          <w:caps/>
          <w:smallCaps/>
          <w:sz w:val="24"/>
          <w:szCs w:val="24"/>
        </w:rPr>
        <w:instrText xml:space="preserve"> TOC \o "2-3" \h \z \t "Heading 1,1" </w:instrText>
      </w:r>
      <w:r w:rsidRPr="00EA0895">
        <w:rPr>
          <w:rFonts w:ascii="Times New Roman" w:hAnsi="Times New Roman"/>
          <w:caps/>
          <w:smallCaps/>
          <w:sz w:val="24"/>
          <w:szCs w:val="24"/>
        </w:rPr>
        <w:fldChar w:fldCharType="separate"/>
      </w:r>
      <w:hyperlink w:anchor="_Toc512958950" w:history="1">
        <w:r w:rsidR="00BA7E60" w:rsidRPr="0030298E">
          <w:rPr>
            <w:rStyle w:val="Hyperlink"/>
            <w:noProof/>
          </w:rPr>
          <w:t>Introduction</w:t>
        </w:r>
        <w:r w:rsidR="00BA7E60">
          <w:rPr>
            <w:noProof/>
            <w:webHidden/>
          </w:rPr>
          <w:tab/>
        </w:r>
        <w:r w:rsidR="00BA7E60">
          <w:rPr>
            <w:noProof/>
            <w:webHidden/>
          </w:rPr>
          <w:fldChar w:fldCharType="begin"/>
        </w:r>
        <w:r w:rsidR="00BA7E60">
          <w:rPr>
            <w:noProof/>
            <w:webHidden/>
          </w:rPr>
          <w:instrText xml:space="preserve"> PAGEREF _Toc512958950 \h </w:instrText>
        </w:r>
        <w:r w:rsidR="00BA7E60">
          <w:rPr>
            <w:noProof/>
            <w:webHidden/>
          </w:rPr>
        </w:r>
        <w:r w:rsidR="00BA7E60">
          <w:rPr>
            <w:noProof/>
            <w:webHidden/>
          </w:rPr>
          <w:fldChar w:fldCharType="separate"/>
        </w:r>
        <w:r w:rsidR="00BA7E60">
          <w:rPr>
            <w:noProof/>
            <w:webHidden/>
          </w:rPr>
          <w:t>3</w:t>
        </w:r>
        <w:r w:rsidR="00BA7E60">
          <w:rPr>
            <w:noProof/>
            <w:webHidden/>
          </w:rPr>
          <w:fldChar w:fldCharType="end"/>
        </w:r>
      </w:hyperlink>
    </w:p>
    <w:p w14:paraId="17D17B6B" w14:textId="77777777" w:rsidR="00BA7E60" w:rsidRDefault="00FB1E2D">
      <w:pPr>
        <w:pStyle w:val="TOC2"/>
        <w:tabs>
          <w:tab w:val="left" w:pos="1000"/>
        </w:tabs>
        <w:rPr>
          <w:noProof/>
          <w:sz w:val="24"/>
          <w:szCs w:val="24"/>
        </w:rPr>
      </w:pPr>
      <w:hyperlink w:anchor="_Toc512958951" w:history="1">
        <w:r w:rsidR="00BA7E60" w:rsidRPr="0030298E">
          <w:rPr>
            <w:rStyle w:val="Hyperlink"/>
            <w:noProof/>
          </w:rPr>
          <w:t>1.1</w:t>
        </w:r>
        <w:r w:rsidR="00BA7E60">
          <w:rPr>
            <w:noProof/>
            <w:sz w:val="24"/>
            <w:szCs w:val="24"/>
          </w:rPr>
          <w:tab/>
        </w:r>
        <w:r w:rsidR="00BA7E60" w:rsidRPr="0030298E">
          <w:rPr>
            <w:rStyle w:val="Hyperlink"/>
            <w:noProof/>
          </w:rPr>
          <w:t>Executive Summary</w:t>
        </w:r>
        <w:r w:rsidR="00BA7E60">
          <w:rPr>
            <w:noProof/>
            <w:webHidden/>
          </w:rPr>
          <w:tab/>
        </w:r>
        <w:r w:rsidR="00BA7E60">
          <w:rPr>
            <w:noProof/>
            <w:webHidden/>
          </w:rPr>
          <w:fldChar w:fldCharType="begin"/>
        </w:r>
        <w:r w:rsidR="00BA7E60">
          <w:rPr>
            <w:noProof/>
            <w:webHidden/>
          </w:rPr>
          <w:instrText xml:space="preserve"> PAGEREF _Toc512958951 \h </w:instrText>
        </w:r>
        <w:r w:rsidR="00BA7E60">
          <w:rPr>
            <w:noProof/>
            <w:webHidden/>
          </w:rPr>
        </w:r>
        <w:r w:rsidR="00BA7E60">
          <w:rPr>
            <w:noProof/>
            <w:webHidden/>
          </w:rPr>
          <w:fldChar w:fldCharType="separate"/>
        </w:r>
        <w:r w:rsidR="00BA7E60">
          <w:rPr>
            <w:noProof/>
            <w:webHidden/>
          </w:rPr>
          <w:t>3</w:t>
        </w:r>
        <w:r w:rsidR="00BA7E60">
          <w:rPr>
            <w:noProof/>
            <w:webHidden/>
          </w:rPr>
          <w:fldChar w:fldCharType="end"/>
        </w:r>
      </w:hyperlink>
    </w:p>
    <w:p w14:paraId="5A787AA2" w14:textId="77777777" w:rsidR="00BA7E60" w:rsidRDefault="00FB1E2D">
      <w:pPr>
        <w:pStyle w:val="TOC2"/>
        <w:tabs>
          <w:tab w:val="left" w:pos="1000"/>
        </w:tabs>
        <w:rPr>
          <w:noProof/>
          <w:sz w:val="24"/>
          <w:szCs w:val="24"/>
        </w:rPr>
      </w:pPr>
      <w:hyperlink w:anchor="_Toc512958952" w:history="1">
        <w:r w:rsidR="00BA7E60" w:rsidRPr="0030298E">
          <w:rPr>
            <w:rStyle w:val="Hyperlink"/>
            <w:noProof/>
          </w:rPr>
          <w:t>1.2</w:t>
        </w:r>
        <w:r w:rsidR="00BA7E60">
          <w:rPr>
            <w:noProof/>
            <w:sz w:val="24"/>
            <w:szCs w:val="24"/>
          </w:rPr>
          <w:tab/>
        </w:r>
        <w:r w:rsidR="00BA7E60" w:rsidRPr="0030298E">
          <w:rPr>
            <w:rStyle w:val="Hyperlink"/>
            <w:noProof/>
          </w:rPr>
          <w:t>Resources</w:t>
        </w:r>
        <w:r w:rsidR="00BA7E60">
          <w:rPr>
            <w:noProof/>
            <w:webHidden/>
          </w:rPr>
          <w:tab/>
        </w:r>
        <w:r w:rsidR="00BA7E60">
          <w:rPr>
            <w:noProof/>
            <w:webHidden/>
          </w:rPr>
          <w:fldChar w:fldCharType="begin"/>
        </w:r>
        <w:r w:rsidR="00BA7E60">
          <w:rPr>
            <w:noProof/>
            <w:webHidden/>
          </w:rPr>
          <w:instrText xml:space="preserve"> PAGEREF _Toc512958952 \h </w:instrText>
        </w:r>
        <w:r w:rsidR="00BA7E60">
          <w:rPr>
            <w:noProof/>
            <w:webHidden/>
          </w:rPr>
        </w:r>
        <w:r w:rsidR="00BA7E60">
          <w:rPr>
            <w:noProof/>
            <w:webHidden/>
          </w:rPr>
          <w:fldChar w:fldCharType="separate"/>
        </w:r>
        <w:r w:rsidR="00BA7E60">
          <w:rPr>
            <w:noProof/>
            <w:webHidden/>
          </w:rPr>
          <w:t>3</w:t>
        </w:r>
        <w:r w:rsidR="00BA7E60">
          <w:rPr>
            <w:noProof/>
            <w:webHidden/>
          </w:rPr>
          <w:fldChar w:fldCharType="end"/>
        </w:r>
      </w:hyperlink>
    </w:p>
    <w:p w14:paraId="5B056C9F" w14:textId="77777777" w:rsidR="00BA7E60" w:rsidRDefault="00FB1E2D">
      <w:pPr>
        <w:pStyle w:val="TOC1"/>
        <w:tabs>
          <w:tab w:val="left" w:pos="432"/>
        </w:tabs>
        <w:rPr>
          <w:noProof/>
          <w:sz w:val="24"/>
          <w:szCs w:val="24"/>
        </w:rPr>
      </w:pPr>
      <w:hyperlink w:anchor="_Toc512958953" w:history="1">
        <w:r w:rsidR="00BA7E60" w:rsidRPr="0030298E">
          <w:rPr>
            <w:rStyle w:val="Hyperlink"/>
            <w:noProof/>
          </w:rPr>
          <w:t>2.</w:t>
        </w:r>
        <w:r w:rsidR="00BA7E60">
          <w:rPr>
            <w:noProof/>
            <w:sz w:val="24"/>
            <w:szCs w:val="24"/>
          </w:rPr>
          <w:tab/>
        </w:r>
        <w:r w:rsidR="00BA7E60" w:rsidRPr="0030298E">
          <w:rPr>
            <w:rStyle w:val="Hyperlink"/>
            <w:noProof/>
          </w:rPr>
          <w:t>ETL PROCESS</w:t>
        </w:r>
        <w:r w:rsidR="00BA7E60">
          <w:rPr>
            <w:noProof/>
            <w:webHidden/>
          </w:rPr>
          <w:tab/>
        </w:r>
        <w:r w:rsidR="00BA7E60">
          <w:rPr>
            <w:noProof/>
            <w:webHidden/>
          </w:rPr>
          <w:fldChar w:fldCharType="begin"/>
        </w:r>
        <w:r w:rsidR="00BA7E60">
          <w:rPr>
            <w:noProof/>
            <w:webHidden/>
          </w:rPr>
          <w:instrText xml:space="preserve"> PAGEREF _Toc512958953 \h </w:instrText>
        </w:r>
        <w:r w:rsidR="00BA7E60">
          <w:rPr>
            <w:noProof/>
            <w:webHidden/>
          </w:rPr>
        </w:r>
        <w:r w:rsidR="00BA7E60">
          <w:rPr>
            <w:noProof/>
            <w:webHidden/>
          </w:rPr>
          <w:fldChar w:fldCharType="separate"/>
        </w:r>
        <w:r w:rsidR="00BA7E60">
          <w:rPr>
            <w:noProof/>
            <w:webHidden/>
          </w:rPr>
          <w:t>4</w:t>
        </w:r>
        <w:r w:rsidR="00BA7E60">
          <w:rPr>
            <w:noProof/>
            <w:webHidden/>
          </w:rPr>
          <w:fldChar w:fldCharType="end"/>
        </w:r>
      </w:hyperlink>
    </w:p>
    <w:p w14:paraId="7A24EC72" w14:textId="77777777" w:rsidR="00BA7E60" w:rsidRDefault="00FB1E2D">
      <w:pPr>
        <w:pStyle w:val="TOC2"/>
        <w:tabs>
          <w:tab w:val="left" w:pos="1000"/>
        </w:tabs>
        <w:rPr>
          <w:noProof/>
          <w:sz w:val="24"/>
          <w:szCs w:val="24"/>
        </w:rPr>
      </w:pPr>
      <w:hyperlink w:anchor="_Toc512958954" w:history="1">
        <w:r w:rsidR="00BA7E60" w:rsidRPr="0030298E">
          <w:rPr>
            <w:rStyle w:val="Hyperlink"/>
            <w:noProof/>
          </w:rPr>
          <w:t>2.1</w:t>
        </w:r>
        <w:r w:rsidR="00BA7E60">
          <w:rPr>
            <w:noProof/>
            <w:sz w:val="24"/>
            <w:szCs w:val="24"/>
          </w:rPr>
          <w:tab/>
        </w:r>
        <w:r w:rsidR="00BA7E60" w:rsidRPr="0030298E">
          <w:rPr>
            <w:rStyle w:val="Hyperlink"/>
            <w:noProof/>
          </w:rPr>
          <w:t>Understanding the Data</w:t>
        </w:r>
        <w:r w:rsidR="00BA7E60">
          <w:rPr>
            <w:noProof/>
            <w:webHidden/>
          </w:rPr>
          <w:tab/>
        </w:r>
        <w:r w:rsidR="00BA7E60">
          <w:rPr>
            <w:noProof/>
            <w:webHidden/>
          </w:rPr>
          <w:fldChar w:fldCharType="begin"/>
        </w:r>
        <w:r w:rsidR="00BA7E60">
          <w:rPr>
            <w:noProof/>
            <w:webHidden/>
          </w:rPr>
          <w:instrText xml:space="preserve"> PAGEREF _Toc512958954 \h </w:instrText>
        </w:r>
        <w:r w:rsidR="00BA7E60">
          <w:rPr>
            <w:noProof/>
            <w:webHidden/>
          </w:rPr>
        </w:r>
        <w:r w:rsidR="00BA7E60">
          <w:rPr>
            <w:noProof/>
            <w:webHidden/>
          </w:rPr>
          <w:fldChar w:fldCharType="separate"/>
        </w:r>
        <w:r w:rsidR="00BA7E60">
          <w:rPr>
            <w:noProof/>
            <w:webHidden/>
          </w:rPr>
          <w:t>4</w:t>
        </w:r>
        <w:r w:rsidR="00BA7E60">
          <w:rPr>
            <w:noProof/>
            <w:webHidden/>
          </w:rPr>
          <w:fldChar w:fldCharType="end"/>
        </w:r>
      </w:hyperlink>
    </w:p>
    <w:p w14:paraId="758FC5B3" w14:textId="77777777" w:rsidR="00BA7E60" w:rsidRDefault="00FB1E2D">
      <w:pPr>
        <w:pStyle w:val="TOC2"/>
        <w:tabs>
          <w:tab w:val="left" w:pos="1000"/>
        </w:tabs>
        <w:rPr>
          <w:noProof/>
          <w:sz w:val="24"/>
          <w:szCs w:val="24"/>
        </w:rPr>
      </w:pPr>
      <w:hyperlink w:anchor="_Toc512958955" w:history="1">
        <w:r w:rsidR="00BA7E60" w:rsidRPr="0030298E">
          <w:rPr>
            <w:rStyle w:val="Hyperlink"/>
            <w:noProof/>
          </w:rPr>
          <w:t>2.2</w:t>
        </w:r>
        <w:r w:rsidR="00BA7E60">
          <w:rPr>
            <w:noProof/>
            <w:sz w:val="24"/>
            <w:szCs w:val="24"/>
          </w:rPr>
          <w:tab/>
        </w:r>
        <w:r w:rsidR="00BA7E60" w:rsidRPr="0030298E">
          <w:rPr>
            <w:rStyle w:val="Hyperlink"/>
            <w:noProof/>
          </w:rPr>
          <w:t>Data Cleansing</w:t>
        </w:r>
        <w:r w:rsidR="00BA7E60">
          <w:rPr>
            <w:noProof/>
            <w:webHidden/>
          </w:rPr>
          <w:tab/>
        </w:r>
        <w:r w:rsidR="00BA7E60">
          <w:rPr>
            <w:noProof/>
            <w:webHidden/>
          </w:rPr>
          <w:fldChar w:fldCharType="begin"/>
        </w:r>
        <w:r w:rsidR="00BA7E60">
          <w:rPr>
            <w:noProof/>
            <w:webHidden/>
          </w:rPr>
          <w:instrText xml:space="preserve"> PAGEREF _Toc512958955 \h </w:instrText>
        </w:r>
        <w:r w:rsidR="00BA7E60">
          <w:rPr>
            <w:noProof/>
            <w:webHidden/>
          </w:rPr>
        </w:r>
        <w:r w:rsidR="00BA7E60">
          <w:rPr>
            <w:noProof/>
            <w:webHidden/>
          </w:rPr>
          <w:fldChar w:fldCharType="separate"/>
        </w:r>
        <w:r w:rsidR="00BA7E60">
          <w:rPr>
            <w:noProof/>
            <w:webHidden/>
          </w:rPr>
          <w:t>4</w:t>
        </w:r>
        <w:r w:rsidR="00BA7E60">
          <w:rPr>
            <w:noProof/>
            <w:webHidden/>
          </w:rPr>
          <w:fldChar w:fldCharType="end"/>
        </w:r>
      </w:hyperlink>
    </w:p>
    <w:p w14:paraId="27A060A3" w14:textId="77777777" w:rsidR="00BA7E60" w:rsidRDefault="00FB1E2D">
      <w:pPr>
        <w:pStyle w:val="TOC2"/>
        <w:tabs>
          <w:tab w:val="left" w:pos="1000"/>
        </w:tabs>
        <w:rPr>
          <w:noProof/>
          <w:sz w:val="24"/>
          <w:szCs w:val="24"/>
        </w:rPr>
      </w:pPr>
      <w:hyperlink w:anchor="_Toc512958956" w:history="1">
        <w:r w:rsidR="00BA7E60" w:rsidRPr="0030298E">
          <w:rPr>
            <w:rStyle w:val="Hyperlink"/>
            <w:noProof/>
          </w:rPr>
          <w:t>2.3</w:t>
        </w:r>
        <w:r w:rsidR="00BA7E60">
          <w:rPr>
            <w:noProof/>
            <w:sz w:val="24"/>
            <w:szCs w:val="24"/>
          </w:rPr>
          <w:tab/>
        </w:r>
        <w:r w:rsidR="00BA7E60" w:rsidRPr="0030298E">
          <w:rPr>
            <w:rStyle w:val="Hyperlink"/>
            <w:noProof/>
          </w:rPr>
          <w:t>Data Transformation</w:t>
        </w:r>
        <w:r w:rsidR="00BA7E60">
          <w:rPr>
            <w:noProof/>
            <w:webHidden/>
          </w:rPr>
          <w:tab/>
        </w:r>
        <w:r w:rsidR="00BA7E60">
          <w:rPr>
            <w:noProof/>
            <w:webHidden/>
          </w:rPr>
          <w:fldChar w:fldCharType="begin"/>
        </w:r>
        <w:r w:rsidR="00BA7E60">
          <w:rPr>
            <w:noProof/>
            <w:webHidden/>
          </w:rPr>
          <w:instrText xml:space="preserve"> PAGEREF _Toc512958956 \h </w:instrText>
        </w:r>
        <w:r w:rsidR="00BA7E60">
          <w:rPr>
            <w:noProof/>
            <w:webHidden/>
          </w:rPr>
        </w:r>
        <w:r w:rsidR="00BA7E60">
          <w:rPr>
            <w:noProof/>
            <w:webHidden/>
          </w:rPr>
          <w:fldChar w:fldCharType="separate"/>
        </w:r>
        <w:r w:rsidR="00BA7E60">
          <w:rPr>
            <w:noProof/>
            <w:webHidden/>
          </w:rPr>
          <w:t>5</w:t>
        </w:r>
        <w:r w:rsidR="00BA7E60">
          <w:rPr>
            <w:noProof/>
            <w:webHidden/>
          </w:rPr>
          <w:fldChar w:fldCharType="end"/>
        </w:r>
      </w:hyperlink>
    </w:p>
    <w:p w14:paraId="4EA80363" w14:textId="77777777" w:rsidR="00BA7E60" w:rsidRDefault="00FB1E2D">
      <w:pPr>
        <w:pStyle w:val="TOC2"/>
        <w:tabs>
          <w:tab w:val="left" w:pos="1000"/>
        </w:tabs>
        <w:rPr>
          <w:noProof/>
          <w:sz w:val="24"/>
          <w:szCs w:val="24"/>
        </w:rPr>
      </w:pPr>
      <w:hyperlink w:anchor="_Toc512958957" w:history="1">
        <w:r w:rsidR="00BA7E60" w:rsidRPr="0030298E">
          <w:rPr>
            <w:rStyle w:val="Hyperlink"/>
            <w:noProof/>
          </w:rPr>
          <w:t>2.4</w:t>
        </w:r>
        <w:r w:rsidR="00BA7E60">
          <w:rPr>
            <w:noProof/>
            <w:sz w:val="24"/>
            <w:szCs w:val="24"/>
          </w:rPr>
          <w:tab/>
        </w:r>
        <w:r w:rsidR="00BA7E60" w:rsidRPr="0030298E">
          <w:rPr>
            <w:rStyle w:val="Hyperlink"/>
            <w:noProof/>
          </w:rPr>
          <w:t>Data Loading</w:t>
        </w:r>
        <w:r w:rsidR="00BA7E60">
          <w:rPr>
            <w:noProof/>
            <w:webHidden/>
          </w:rPr>
          <w:tab/>
        </w:r>
        <w:r w:rsidR="00BA7E60">
          <w:rPr>
            <w:noProof/>
            <w:webHidden/>
          </w:rPr>
          <w:fldChar w:fldCharType="begin"/>
        </w:r>
        <w:r w:rsidR="00BA7E60">
          <w:rPr>
            <w:noProof/>
            <w:webHidden/>
          </w:rPr>
          <w:instrText xml:space="preserve"> PAGEREF _Toc512958957 \h </w:instrText>
        </w:r>
        <w:r w:rsidR="00BA7E60">
          <w:rPr>
            <w:noProof/>
            <w:webHidden/>
          </w:rPr>
        </w:r>
        <w:r w:rsidR="00BA7E60">
          <w:rPr>
            <w:noProof/>
            <w:webHidden/>
          </w:rPr>
          <w:fldChar w:fldCharType="separate"/>
        </w:r>
        <w:r w:rsidR="00BA7E60">
          <w:rPr>
            <w:noProof/>
            <w:webHidden/>
          </w:rPr>
          <w:t>5</w:t>
        </w:r>
        <w:r w:rsidR="00BA7E60">
          <w:rPr>
            <w:noProof/>
            <w:webHidden/>
          </w:rPr>
          <w:fldChar w:fldCharType="end"/>
        </w:r>
      </w:hyperlink>
    </w:p>
    <w:p w14:paraId="1E96D352" w14:textId="77777777" w:rsidR="00BA7E60" w:rsidRDefault="00FB1E2D">
      <w:pPr>
        <w:pStyle w:val="TOC2"/>
        <w:rPr>
          <w:noProof/>
          <w:sz w:val="24"/>
          <w:szCs w:val="24"/>
        </w:rPr>
      </w:pPr>
      <w:hyperlink w:anchor="_Toc512958958" w:history="1">
        <w:r w:rsidR="00BA7E60" w:rsidRPr="0030298E">
          <w:rPr>
            <w:rStyle w:val="Hyperlink"/>
            <w:noProof/>
          </w:rPr>
          <w:t>APPENDICES</w:t>
        </w:r>
        <w:r w:rsidR="00BA7E60">
          <w:rPr>
            <w:noProof/>
            <w:webHidden/>
          </w:rPr>
          <w:tab/>
        </w:r>
        <w:r w:rsidR="00BA7E60">
          <w:rPr>
            <w:noProof/>
            <w:webHidden/>
          </w:rPr>
          <w:fldChar w:fldCharType="begin"/>
        </w:r>
        <w:r w:rsidR="00BA7E60">
          <w:rPr>
            <w:noProof/>
            <w:webHidden/>
          </w:rPr>
          <w:instrText xml:space="preserve"> PAGEREF _Toc512958958 \h </w:instrText>
        </w:r>
        <w:r w:rsidR="00BA7E60">
          <w:rPr>
            <w:noProof/>
            <w:webHidden/>
          </w:rPr>
        </w:r>
        <w:r w:rsidR="00BA7E60">
          <w:rPr>
            <w:noProof/>
            <w:webHidden/>
          </w:rPr>
          <w:fldChar w:fldCharType="separate"/>
        </w:r>
        <w:r w:rsidR="00BA7E60">
          <w:rPr>
            <w:noProof/>
            <w:webHidden/>
          </w:rPr>
          <w:t>6</w:t>
        </w:r>
        <w:r w:rsidR="00BA7E60">
          <w:rPr>
            <w:noProof/>
            <w:webHidden/>
          </w:rPr>
          <w:fldChar w:fldCharType="end"/>
        </w:r>
      </w:hyperlink>
    </w:p>
    <w:p w14:paraId="1B35A8EA" w14:textId="77777777" w:rsidR="00BA7E60" w:rsidRDefault="00FB1E2D">
      <w:pPr>
        <w:pStyle w:val="TOC2"/>
        <w:rPr>
          <w:noProof/>
          <w:sz w:val="24"/>
          <w:szCs w:val="24"/>
        </w:rPr>
      </w:pPr>
      <w:hyperlink w:anchor="_Toc512958959" w:history="1">
        <w:r w:rsidR="00BA7E60" w:rsidRPr="0030298E">
          <w:rPr>
            <w:rStyle w:val="Hyperlink"/>
            <w:noProof/>
          </w:rPr>
          <w:t>APPENDIX – DATA DICTIONARY</w:t>
        </w:r>
        <w:r w:rsidR="00BA7E60">
          <w:rPr>
            <w:noProof/>
            <w:webHidden/>
          </w:rPr>
          <w:tab/>
        </w:r>
        <w:r w:rsidR="00BA7E60">
          <w:rPr>
            <w:noProof/>
            <w:webHidden/>
          </w:rPr>
          <w:fldChar w:fldCharType="begin"/>
        </w:r>
        <w:r w:rsidR="00BA7E60">
          <w:rPr>
            <w:noProof/>
            <w:webHidden/>
          </w:rPr>
          <w:instrText xml:space="preserve"> PAGEREF _Toc512958959 \h </w:instrText>
        </w:r>
        <w:r w:rsidR="00BA7E60">
          <w:rPr>
            <w:noProof/>
            <w:webHidden/>
          </w:rPr>
        </w:r>
        <w:r w:rsidR="00BA7E60">
          <w:rPr>
            <w:noProof/>
            <w:webHidden/>
          </w:rPr>
          <w:fldChar w:fldCharType="separate"/>
        </w:r>
        <w:r w:rsidR="00BA7E60">
          <w:rPr>
            <w:noProof/>
            <w:webHidden/>
          </w:rPr>
          <w:t>6</w:t>
        </w:r>
        <w:r w:rsidR="00BA7E60">
          <w:rPr>
            <w:noProof/>
            <w:webHidden/>
          </w:rPr>
          <w:fldChar w:fldCharType="end"/>
        </w:r>
      </w:hyperlink>
    </w:p>
    <w:p w14:paraId="749DCE5B" w14:textId="77777777" w:rsidR="00BA7E60" w:rsidRDefault="00FB1E2D">
      <w:pPr>
        <w:pStyle w:val="TOC2"/>
        <w:rPr>
          <w:noProof/>
          <w:sz w:val="24"/>
          <w:szCs w:val="24"/>
        </w:rPr>
      </w:pPr>
      <w:hyperlink w:anchor="_Toc512958960" w:history="1">
        <w:r w:rsidR="00BA7E60" w:rsidRPr="0030298E">
          <w:rPr>
            <w:rStyle w:val="Hyperlink"/>
            <w:noProof/>
          </w:rPr>
          <w:t>APPENDIX B – CODES</w:t>
        </w:r>
        <w:r w:rsidR="00BA7E60">
          <w:rPr>
            <w:noProof/>
            <w:webHidden/>
          </w:rPr>
          <w:tab/>
        </w:r>
        <w:r w:rsidR="00BA7E60">
          <w:rPr>
            <w:noProof/>
            <w:webHidden/>
          </w:rPr>
          <w:fldChar w:fldCharType="begin"/>
        </w:r>
        <w:r w:rsidR="00BA7E60">
          <w:rPr>
            <w:noProof/>
            <w:webHidden/>
          </w:rPr>
          <w:instrText xml:space="preserve"> PAGEREF _Toc512958960 \h </w:instrText>
        </w:r>
        <w:r w:rsidR="00BA7E60">
          <w:rPr>
            <w:noProof/>
            <w:webHidden/>
          </w:rPr>
        </w:r>
        <w:r w:rsidR="00BA7E60">
          <w:rPr>
            <w:noProof/>
            <w:webHidden/>
          </w:rPr>
          <w:fldChar w:fldCharType="separate"/>
        </w:r>
        <w:r w:rsidR="00BA7E60">
          <w:rPr>
            <w:noProof/>
            <w:webHidden/>
          </w:rPr>
          <w:t>6</w:t>
        </w:r>
        <w:r w:rsidR="00BA7E60">
          <w:rPr>
            <w:noProof/>
            <w:webHidden/>
          </w:rPr>
          <w:fldChar w:fldCharType="end"/>
        </w:r>
      </w:hyperlink>
    </w:p>
    <w:p w14:paraId="65025F7C" w14:textId="77777777" w:rsidR="00BA7E60" w:rsidRDefault="00FB1E2D">
      <w:pPr>
        <w:pStyle w:val="TOC2"/>
        <w:rPr>
          <w:noProof/>
          <w:sz w:val="24"/>
          <w:szCs w:val="24"/>
        </w:rPr>
      </w:pPr>
      <w:hyperlink w:anchor="_Toc512958961" w:history="1">
        <w:r w:rsidR="00BA7E60" w:rsidRPr="0030298E">
          <w:rPr>
            <w:rStyle w:val="Hyperlink"/>
            <w:noProof/>
          </w:rPr>
          <w:t>APPENDIX C - DIAGRAMS</w:t>
        </w:r>
        <w:r w:rsidR="00BA7E60">
          <w:rPr>
            <w:noProof/>
            <w:webHidden/>
          </w:rPr>
          <w:tab/>
        </w:r>
        <w:r w:rsidR="00BA7E60">
          <w:rPr>
            <w:noProof/>
            <w:webHidden/>
          </w:rPr>
          <w:fldChar w:fldCharType="begin"/>
        </w:r>
        <w:r w:rsidR="00BA7E60">
          <w:rPr>
            <w:noProof/>
            <w:webHidden/>
          </w:rPr>
          <w:instrText xml:space="preserve"> PAGEREF _Toc512958961 \h </w:instrText>
        </w:r>
        <w:r w:rsidR="00BA7E60">
          <w:rPr>
            <w:noProof/>
            <w:webHidden/>
          </w:rPr>
        </w:r>
        <w:r w:rsidR="00BA7E60">
          <w:rPr>
            <w:noProof/>
            <w:webHidden/>
          </w:rPr>
          <w:fldChar w:fldCharType="separate"/>
        </w:r>
        <w:r w:rsidR="00BA7E60">
          <w:rPr>
            <w:noProof/>
            <w:webHidden/>
          </w:rPr>
          <w:t>19</w:t>
        </w:r>
        <w:r w:rsidR="00BA7E60">
          <w:rPr>
            <w:noProof/>
            <w:webHidden/>
          </w:rPr>
          <w:fldChar w:fldCharType="end"/>
        </w:r>
      </w:hyperlink>
    </w:p>
    <w:p w14:paraId="2715FD94" w14:textId="77777777" w:rsidR="000B075D" w:rsidRDefault="00577424" w:rsidP="00C058DD">
      <w:pPr>
        <w:pStyle w:val="Heading1"/>
        <w:numPr>
          <w:ilvl w:val="0"/>
          <w:numId w:val="0"/>
        </w:numPr>
      </w:pPr>
      <w:r w:rsidRPr="00EA0895">
        <w:rPr>
          <w:noProof/>
        </w:rPr>
        <w:lastRenderedPageBreak/>
        <w:fldChar w:fldCharType="end"/>
      </w:r>
      <w:bookmarkStart w:id="5" w:name="_Toc119917654"/>
      <w:bookmarkStart w:id="6" w:name="_Toc284510808"/>
      <w:r w:rsidR="00C058DD">
        <w:t xml:space="preserve"> </w:t>
      </w:r>
      <w:bookmarkStart w:id="7" w:name="_Toc512958950"/>
      <w:r w:rsidR="00614FFB">
        <w:t>In</w:t>
      </w:r>
      <w:r w:rsidR="008C566F" w:rsidRPr="00DD3F87">
        <w:t>troduction</w:t>
      </w:r>
      <w:bookmarkStart w:id="8" w:name="_Toc119917656"/>
      <w:bookmarkStart w:id="9" w:name="_Toc81198908"/>
      <w:bookmarkStart w:id="10" w:name="_Toc81214727"/>
      <w:bookmarkEnd w:id="3"/>
      <w:bookmarkEnd w:id="4"/>
      <w:bookmarkEnd w:id="5"/>
      <w:bookmarkEnd w:id="6"/>
      <w:bookmarkEnd w:id="7"/>
    </w:p>
    <w:p w14:paraId="11ADCEF7" w14:textId="77777777" w:rsidR="00522FC2" w:rsidRDefault="00484C79" w:rsidP="000B075D">
      <w:pPr>
        <w:pStyle w:val="InfoBlue"/>
        <w:rPr>
          <w:smallCaps/>
          <w:sz w:val="28"/>
        </w:rPr>
      </w:pPr>
      <w:r w:rsidRPr="00522FC2">
        <w:t xml:space="preserve">The </w:t>
      </w:r>
      <w:bookmarkStart w:id="11" w:name="_Toc31531906"/>
      <w:bookmarkStart w:id="12" w:name="_Toc119917657"/>
      <w:bookmarkEnd w:id="8"/>
      <w:r w:rsidR="00361F20" w:rsidRPr="00522FC2">
        <w:t xml:space="preserve">purpose of the </w:t>
      </w:r>
      <w:r w:rsidR="008F0250">
        <w:t xml:space="preserve">Extraction, Transformation, and Load (ETL) Specification </w:t>
      </w:r>
      <w:r w:rsidR="000B075D">
        <w:t xml:space="preserve">Document </w:t>
      </w:r>
      <w:r w:rsidR="00361F20" w:rsidRPr="00522FC2">
        <w:t>is to</w:t>
      </w:r>
      <w:r w:rsidR="00361F20">
        <w:t xml:space="preserve"> </w:t>
      </w:r>
      <w:r w:rsidR="008F0250">
        <w:t>capture details that pertain specifically to ETL development</w:t>
      </w:r>
      <w:r w:rsidR="00D1445C">
        <w:t xml:space="preserve"> to be </w:t>
      </w:r>
      <w:r w:rsidR="008F0250">
        <w:t>used by the developer</w:t>
      </w:r>
      <w:r w:rsidR="00D1445C">
        <w:t xml:space="preserve"> as an </w:t>
      </w:r>
      <w:r w:rsidR="008F0250">
        <w:t>aid in ETL development.</w:t>
      </w:r>
      <w:bookmarkStart w:id="13" w:name="_Toc284510810"/>
      <w:r w:rsidR="000B075D" w:rsidRPr="005D331C">
        <w:rPr>
          <w:smallCaps/>
          <w:sz w:val="28"/>
        </w:rPr>
        <w:t xml:space="preserve"> </w:t>
      </w:r>
      <w:bookmarkStart w:id="14" w:name="_Toc119917659"/>
      <w:bookmarkEnd w:id="11"/>
      <w:bookmarkEnd w:id="12"/>
      <w:bookmarkEnd w:id="13"/>
    </w:p>
    <w:p w14:paraId="53E9960C" w14:textId="77777777" w:rsidR="000F4D5A" w:rsidRDefault="002D17B3" w:rsidP="00837EC3">
      <w:pPr>
        <w:pStyle w:val="Heading2"/>
        <w:numPr>
          <w:ilvl w:val="1"/>
          <w:numId w:val="1"/>
        </w:numPr>
      </w:pPr>
      <w:bookmarkStart w:id="15" w:name="_Toc512958951"/>
      <w:bookmarkStart w:id="16" w:name="_Toc81198909"/>
      <w:bookmarkEnd w:id="9"/>
      <w:bookmarkEnd w:id="10"/>
      <w:bookmarkEnd w:id="14"/>
      <w:r>
        <w:t xml:space="preserve">Executive </w:t>
      </w:r>
      <w:r w:rsidR="000F4D5A">
        <w:t>Summary</w:t>
      </w:r>
      <w:bookmarkEnd w:id="15"/>
    </w:p>
    <w:p w14:paraId="432E2CAA" w14:textId="77777777" w:rsidR="004E1A26" w:rsidRDefault="004E1A26" w:rsidP="004E1A26">
      <w:r>
        <w:t>Address in the section:</w:t>
      </w:r>
    </w:p>
    <w:p w14:paraId="5D745B95" w14:textId="77777777" w:rsidR="002D17B3" w:rsidRDefault="003542DD" w:rsidP="004E1A26">
      <w:r>
        <w:t xml:space="preserve">This document is prepared to explain the ETL process of United Super </w:t>
      </w:r>
      <w:r w:rsidR="00B658B6">
        <w:t xml:space="preserve">Markets </w:t>
      </w:r>
      <w:r w:rsidR="008A32C0">
        <w:t>data that consist of 5 flat</w:t>
      </w:r>
      <w:r w:rsidR="00B658B6">
        <w:t xml:space="preserve"> files</w:t>
      </w:r>
      <w:r w:rsidR="008A32C0">
        <w:t xml:space="preserve"> and one of which is scraped data</w:t>
      </w:r>
      <w:r>
        <w:t xml:space="preserve">. The aim was to examine the data, conduct the cleansing process and transform </w:t>
      </w:r>
      <w:r w:rsidR="00BF0E70">
        <w:t>the data to make them ready to load</w:t>
      </w:r>
      <w:r w:rsidR="003C485D">
        <w:t xml:space="preserve"> to the N</w:t>
      </w:r>
      <w:r w:rsidR="008A32C0">
        <w:t>oSQL database, namely to Mo</w:t>
      </w:r>
      <w:r>
        <w:t xml:space="preserve">ngo DB. </w:t>
      </w:r>
      <w:r w:rsidR="008A32C0">
        <w:t xml:space="preserve">Item list file is updated with the new “UPC” detail by comparing the existing item list with the extracted item list details from FTP server. </w:t>
      </w:r>
      <w:r>
        <w:t>Details for extracting, transforming and loading processes will be explained</w:t>
      </w:r>
      <w:r w:rsidR="008A32C0">
        <w:t xml:space="preserve"> in this document. Finally, data dictionary, </w:t>
      </w:r>
      <w:r>
        <w:t>codes</w:t>
      </w:r>
      <w:r w:rsidR="008A32C0">
        <w:t xml:space="preserve">, and diagrams </w:t>
      </w:r>
      <w:r>
        <w:t xml:space="preserve">about each process will be </w:t>
      </w:r>
      <w:r w:rsidR="00320827">
        <w:t xml:space="preserve">given to explain </w:t>
      </w:r>
      <w:r w:rsidR="008A32C0">
        <w:t>the whole process.</w:t>
      </w:r>
    </w:p>
    <w:p w14:paraId="53EA5D90" w14:textId="77777777" w:rsidR="004E1A26" w:rsidRDefault="0072492F" w:rsidP="00837EC3">
      <w:pPr>
        <w:pStyle w:val="Heading2"/>
        <w:numPr>
          <w:ilvl w:val="1"/>
          <w:numId w:val="1"/>
        </w:numPr>
      </w:pPr>
      <w:bookmarkStart w:id="17" w:name="_Toc512958952"/>
      <w:r>
        <w:t>Resources</w:t>
      </w:r>
      <w:bookmarkEnd w:id="17"/>
    </w:p>
    <w:p w14:paraId="61142F82" w14:textId="77777777" w:rsidR="004E1A26" w:rsidRDefault="00EF42BD" w:rsidP="004E1A26">
      <w:r>
        <w:t>The resources of</w:t>
      </w:r>
      <w:r w:rsidR="00FC7928">
        <w:t xml:space="preserve"> this ETL process are 5 flat</w:t>
      </w:r>
      <w:r>
        <w:t xml:space="preserve"> files; namely Item List, S</w:t>
      </w:r>
      <w:r w:rsidR="00FC7928">
        <w:t>ales Details, Customer List,</w:t>
      </w:r>
      <w:r>
        <w:t xml:space="preserve"> Item Attributes</w:t>
      </w:r>
      <w:r w:rsidR="00FC7928">
        <w:t>, and Store Location</w:t>
      </w:r>
      <w:r>
        <w:t xml:space="preserve">. These files were provided by United Super Markets </w:t>
      </w:r>
      <w:r w:rsidR="00B24E0E">
        <w:t>via a cloud link. To process the data, Python</w:t>
      </w:r>
      <w:r w:rsidR="00FC7928">
        <w:t xml:space="preserve"> (a programming language) and Mo</w:t>
      </w:r>
      <w:r w:rsidR="00B24E0E">
        <w:t>ngo DB (Cross</w:t>
      </w:r>
      <w:r w:rsidR="00B24E0E" w:rsidRPr="00B24E0E">
        <w:t xml:space="preserve">-platform document-oriented </w:t>
      </w:r>
      <w:r w:rsidR="00B24E0E">
        <w:t xml:space="preserve">NoSQL database) are used as software. </w:t>
      </w:r>
    </w:p>
    <w:p w14:paraId="5E6F7208" w14:textId="77777777" w:rsidR="00560C1F" w:rsidRPr="00285A19" w:rsidRDefault="00560C1F" w:rsidP="004E1A26">
      <w:pPr>
        <w:rPr>
          <w:b/>
          <w:color w:val="1F497D" w:themeColor="text2"/>
          <w:u w:val="single"/>
        </w:rPr>
      </w:pPr>
      <w:r w:rsidRPr="00285A19">
        <w:rPr>
          <w:b/>
          <w:color w:val="1F497D" w:themeColor="text2"/>
          <w:u w:val="single"/>
        </w:rPr>
        <w:t xml:space="preserve">Data File </w:t>
      </w:r>
      <w:r w:rsidR="00285A19" w:rsidRPr="00285A19">
        <w:rPr>
          <w:b/>
          <w:color w:val="1F497D" w:themeColor="text2"/>
          <w:u w:val="single"/>
        </w:rPr>
        <w:t>Information</w:t>
      </w:r>
    </w:p>
    <w:tbl>
      <w:tblPr>
        <w:tblStyle w:val="GridTable4-Accent1"/>
        <w:tblW w:w="0" w:type="auto"/>
        <w:tblLook w:val="04A0" w:firstRow="1" w:lastRow="0" w:firstColumn="1" w:lastColumn="0" w:noHBand="0" w:noVBand="1"/>
      </w:tblPr>
      <w:tblGrid>
        <w:gridCol w:w="4675"/>
        <w:gridCol w:w="4675"/>
      </w:tblGrid>
      <w:tr w:rsidR="00285A19" w14:paraId="0050370E" w14:textId="77777777" w:rsidTr="00285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7674A5" w14:textId="77777777" w:rsidR="00285A19" w:rsidRDefault="00285A19" w:rsidP="004E1A26">
            <w:r>
              <w:t>Table/Collection</w:t>
            </w:r>
          </w:p>
        </w:tc>
        <w:tc>
          <w:tcPr>
            <w:tcW w:w="4675" w:type="dxa"/>
          </w:tcPr>
          <w:p w14:paraId="7F65D2AD" w14:textId="77777777" w:rsidR="00285A19" w:rsidRDefault="00285A19" w:rsidP="004E1A26">
            <w:pPr>
              <w:cnfStyle w:val="100000000000" w:firstRow="1" w:lastRow="0" w:firstColumn="0" w:lastColumn="0" w:oddVBand="0" w:evenVBand="0" w:oddHBand="0" w:evenHBand="0" w:firstRowFirstColumn="0" w:firstRowLastColumn="0" w:lastRowFirstColumn="0" w:lastRowLastColumn="0"/>
            </w:pPr>
            <w:r>
              <w:t>File Name</w:t>
            </w:r>
          </w:p>
        </w:tc>
      </w:tr>
      <w:tr w:rsidR="00285A19" w14:paraId="6CBDEF21" w14:textId="77777777" w:rsidTr="0028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5CBF79" w14:textId="77777777" w:rsidR="00285A19" w:rsidRDefault="00285A19" w:rsidP="004E1A26">
            <w:r>
              <w:t>Item List</w:t>
            </w:r>
          </w:p>
        </w:tc>
        <w:tc>
          <w:tcPr>
            <w:tcW w:w="4675" w:type="dxa"/>
          </w:tcPr>
          <w:p w14:paraId="212A3EF5" w14:textId="77777777" w:rsidR="00285A19" w:rsidRDefault="00285A19" w:rsidP="004E1A26">
            <w:pPr>
              <w:cnfStyle w:val="000000100000" w:firstRow="0" w:lastRow="0" w:firstColumn="0" w:lastColumn="0" w:oddVBand="0" w:evenVBand="0" w:oddHBand="1" w:evenHBand="0" w:firstRowFirstColumn="0" w:firstRowLastColumn="0" w:lastRowFirstColumn="0" w:lastRowLastColumn="0"/>
            </w:pPr>
            <w:r>
              <w:t>item_list.txt</w:t>
            </w:r>
          </w:p>
        </w:tc>
      </w:tr>
      <w:tr w:rsidR="00285A19" w14:paraId="17C6625B" w14:textId="77777777" w:rsidTr="00285A19">
        <w:tc>
          <w:tcPr>
            <w:cnfStyle w:val="001000000000" w:firstRow="0" w:lastRow="0" w:firstColumn="1" w:lastColumn="0" w:oddVBand="0" w:evenVBand="0" w:oddHBand="0" w:evenHBand="0" w:firstRowFirstColumn="0" w:firstRowLastColumn="0" w:lastRowFirstColumn="0" w:lastRowLastColumn="0"/>
            <w:tcW w:w="4675" w:type="dxa"/>
          </w:tcPr>
          <w:p w14:paraId="4D8BB2AF" w14:textId="77777777" w:rsidR="00285A19" w:rsidRDefault="00285A19" w:rsidP="004E1A26">
            <w:r>
              <w:t>Sales Details</w:t>
            </w:r>
          </w:p>
        </w:tc>
        <w:tc>
          <w:tcPr>
            <w:tcW w:w="4675" w:type="dxa"/>
          </w:tcPr>
          <w:p w14:paraId="0352BA6C" w14:textId="77777777" w:rsidR="00285A19" w:rsidRDefault="00285A19" w:rsidP="004E1A26">
            <w:pPr>
              <w:cnfStyle w:val="000000000000" w:firstRow="0" w:lastRow="0" w:firstColumn="0" w:lastColumn="0" w:oddVBand="0" w:evenVBand="0" w:oddHBand="0" w:evenHBand="0" w:firstRowFirstColumn="0" w:firstRowLastColumn="0" w:lastRowFirstColumn="0" w:lastRowLastColumn="0"/>
            </w:pPr>
            <w:r>
              <w:t>sls_dtl.txt</w:t>
            </w:r>
          </w:p>
        </w:tc>
      </w:tr>
      <w:tr w:rsidR="00285A19" w14:paraId="6DA769C6" w14:textId="77777777" w:rsidTr="0028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B7FB7A" w14:textId="77777777" w:rsidR="00285A19" w:rsidRDefault="00285A19" w:rsidP="004E1A26">
            <w:r>
              <w:t>Customer List</w:t>
            </w:r>
          </w:p>
        </w:tc>
        <w:tc>
          <w:tcPr>
            <w:tcW w:w="4675" w:type="dxa"/>
          </w:tcPr>
          <w:p w14:paraId="1D374D91" w14:textId="77777777" w:rsidR="00285A19" w:rsidRDefault="00285A19" w:rsidP="004E1A26">
            <w:pPr>
              <w:cnfStyle w:val="000000100000" w:firstRow="0" w:lastRow="0" w:firstColumn="0" w:lastColumn="0" w:oddVBand="0" w:evenVBand="0" w:oddHBand="1" w:evenHBand="0" w:firstRowFirstColumn="0" w:firstRowLastColumn="0" w:lastRowFirstColumn="0" w:lastRowLastColumn="0"/>
            </w:pPr>
            <w:r>
              <w:t>customer_List.txt</w:t>
            </w:r>
          </w:p>
        </w:tc>
      </w:tr>
      <w:tr w:rsidR="00285A19" w14:paraId="0F9F8E55" w14:textId="77777777" w:rsidTr="00285A19">
        <w:tc>
          <w:tcPr>
            <w:cnfStyle w:val="001000000000" w:firstRow="0" w:lastRow="0" w:firstColumn="1" w:lastColumn="0" w:oddVBand="0" w:evenVBand="0" w:oddHBand="0" w:evenHBand="0" w:firstRowFirstColumn="0" w:firstRowLastColumn="0" w:lastRowFirstColumn="0" w:lastRowLastColumn="0"/>
            <w:tcW w:w="4675" w:type="dxa"/>
          </w:tcPr>
          <w:p w14:paraId="4A91B050" w14:textId="77777777" w:rsidR="00285A19" w:rsidRDefault="00285A19" w:rsidP="004E1A26">
            <w:r>
              <w:t>Item Attributes</w:t>
            </w:r>
          </w:p>
        </w:tc>
        <w:tc>
          <w:tcPr>
            <w:tcW w:w="4675" w:type="dxa"/>
          </w:tcPr>
          <w:p w14:paraId="5225CFBE" w14:textId="77777777" w:rsidR="00285A19" w:rsidRDefault="00285A19" w:rsidP="004E1A26">
            <w:pPr>
              <w:cnfStyle w:val="000000000000" w:firstRow="0" w:lastRow="0" w:firstColumn="0" w:lastColumn="0" w:oddVBand="0" w:evenVBand="0" w:oddHBand="0" w:evenHBand="0" w:firstRowFirstColumn="0" w:firstRowLastColumn="0" w:lastRowFirstColumn="0" w:lastRowLastColumn="0"/>
            </w:pPr>
            <w:r>
              <w:t>Item_Attr.txt</w:t>
            </w:r>
          </w:p>
        </w:tc>
      </w:tr>
      <w:tr w:rsidR="003860DC" w14:paraId="6AB5E7FA" w14:textId="77777777" w:rsidTr="0028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241257" w14:textId="77777777" w:rsidR="003860DC" w:rsidRDefault="003860DC" w:rsidP="004E1A26">
            <w:r>
              <w:t>Store Location</w:t>
            </w:r>
          </w:p>
        </w:tc>
        <w:tc>
          <w:tcPr>
            <w:tcW w:w="4675" w:type="dxa"/>
          </w:tcPr>
          <w:p w14:paraId="3DE08E0A" w14:textId="77777777" w:rsidR="003860DC" w:rsidRDefault="003860DC" w:rsidP="004E1A26">
            <w:pPr>
              <w:cnfStyle w:val="000000100000" w:firstRow="0" w:lastRow="0" w:firstColumn="0" w:lastColumn="0" w:oddVBand="0" w:evenVBand="0" w:oddHBand="1" w:evenHBand="0" w:firstRowFirstColumn="0" w:firstRowLastColumn="0" w:lastRowFirstColumn="0" w:lastRowLastColumn="0"/>
            </w:pPr>
            <w:r>
              <w:t>Store_location.txt</w:t>
            </w:r>
            <w:r w:rsidR="008A32C0">
              <w:t xml:space="preserve"> (Scrape data)</w:t>
            </w:r>
          </w:p>
        </w:tc>
      </w:tr>
    </w:tbl>
    <w:p w14:paraId="5F91538F" w14:textId="77777777" w:rsidR="00285A19" w:rsidRDefault="00285A19" w:rsidP="004E1A26"/>
    <w:p w14:paraId="653F8ACF" w14:textId="77777777" w:rsidR="008F0239" w:rsidRDefault="008F0239" w:rsidP="000F4D5A"/>
    <w:p w14:paraId="51BD1CB0" w14:textId="77777777" w:rsidR="00275444" w:rsidRDefault="00275444" w:rsidP="00275444">
      <w:pPr>
        <w:ind w:left="1800"/>
        <w:sectPr w:rsidR="00275444" w:rsidSect="001D20CC">
          <w:type w:val="continuous"/>
          <w:pgSz w:w="12240" w:h="15840" w:code="1"/>
          <w:pgMar w:top="1440" w:right="1440" w:bottom="1440" w:left="1440" w:header="720" w:footer="720" w:gutter="0"/>
          <w:cols w:space="720"/>
        </w:sectPr>
      </w:pPr>
    </w:p>
    <w:p w14:paraId="5F025E95" w14:textId="77777777" w:rsidR="007C207E" w:rsidRPr="005D331C" w:rsidRDefault="004C1D29" w:rsidP="00C573A3">
      <w:pPr>
        <w:pStyle w:val="Heading1"/>
      </w:pPr>
      <w:bookmarkStart w:id="18" w:name="_Project_Plan"/>
      <w:bookmarkStart w:id="19" w:name="_Toc512958953"/>
      <w:bookmarkEnd w:id="16"/>
      <w:bookmarkEnd w:id="18"/>
      <w:r>
        <w:lastRenderedPageBreak/>
        <w:t>ETL PROCESS</w:t>
      </w:r>
      <w:bookmarkEnd w:id="19"/>
      <w:r w:rsidR="000B075D">
        <w:t xml:space="preserve"> </w:t>
      </w:r>
    </w:p>
    <w:p w14:paraId="78F36160" w14:textId="77777777" w:rsidR="00522FC2" w:rsidRPr="00522FC2" w:rsidRDefault="009B210E" w:rsidP="000B075D">
      <w:pPr>
        <w:pStyle w:val="InfoBlue"/>
      </w:pPr>
      <w:r>
        <w:t>[</w:t>
      </w:r>
      <w:r w:rsidRPr="009B210E">
        <w:t>This section outlines a more detailed description of the processes that are currently utilized.]</w:t>
      </w:r>
    </w:p>
    <w:p w14:paraId="2BEBAB9E" w14:textId="77777777" w:rsidR="00361F20" w:rsidRDefault="005D6F45" w:rsidP="00837EC3">
      <w:pPr>
        <w:pStyle w:val="Heading2"/>
        <w:numPr>
          <w:ilvl w:val="1"/>
          <w:numId w:val="1"/>
        </w:numPr>
      </w:pPr>
      <w:bookmarkStart w:id="20" w:name="_Toc512958954"/>
      <w:r>
        <w:t>Understanding the Data</w:t>
      </w:r>
      <w:bookmarkEnd w:id="20"/>
      <w:r>
        <w:t xml:space="preserve"> </w:t>
      </w:r>
    </w:p>
    <w:p w14:paraId="0B239D1A" w14:textId="77777777" w:rsidR="005D6F45" w:rsidRDefault="005D6F45" w:rsidP="004E1A26">
      <w:r>
        <w:t xml:space="preserve">Before starting data process, it is important to understand the data structure and set the objectives that needed to be accomplished. </w:t>
      </w:r>
      <w:r w:rsidR="00C058DD">
        <w:t>Each file is received</w:t>
      </w:r>
      <w:r w:rsidR="00C058DD" w:rsidRPr="00C058DD">
        <w:t xml:space="preserve"> as a text file that is “|” delimited with no fixed length</w:t>
      </w:r>
      <w:r w:rsidR="00C058DD">
        <w:t>.</w:t>
      </w:r>
      <w:r w:rsidR="00C058DD" w:rsidRPr="00C058DD">
        <w:t xml:space="preserve"> </w:t>
      </w:r>
      <w:r>
        <w:t xml:space="preserve">After receiving files, we tried to understand the data by reading the data dictionary and examining the tables/collections. </w:t>
      </w:r>
      <w:r w:rsidR="00C058DD">
        <w:t xml:space="preserve">We observed that files need </w:t>
      </w:r>
      <w:r w:rsidR="00722561">
        <w:t>to be cleansed</w:t>
      </w:r>
      <w:r w:rsidR="00C058DD">
        <w:t xml:space="preserve"> in the first place. </w:t>
      </w:r>
      <w:r w:rsidR="007E73C9">
        <w:t xml:space="preserve">The explanation of each table/collection (column names and descriptions) is given in Appendix A (Data Dictionary). </w:t>
      </w:r>
    </w:p>
    <w:p w14:paraId="704E939B" w14:textId="77777777" w:rsidR="00E03B9C" w:rsidRDefault="00E03B9C" w:rsidP="00837EC3">
      <w:pPr>
        <w:pStyle w:val="Heading2"/>
        <w:numPr>
          <w:ilvl w:val="1"/>
          <w:numId w:val="1"/>
        </w:numPr>
      </w:pPr>
      <w:bookmarkStart w:id="21" w:name="_Toc512958955"/>
      <w:r>
        <w:t xml:space="preserve">Data </w:t>
      </w:r>
      <w:r w:rsidR="00C058DD">
        <w:t>Cleansing</w:t>
      </w:r>
      <w:bookmarkEnd w:id="21"/>
    </w:p>
    <w:p w14:paraId="1181A51C" w14:textId="77777777" w:rsidR="00B21649" w:rsidRDefault="007E73C9" w:rsidP="00C058DD">
      <w:r>
        <w:t xml:space="preserve">Python programming language program was used for cleansing process. Each txt files have different issues that need to be handle. </w:t>
      </w:r>
      <w:r w:rsidR="00B21649">
        <w:t>As a general approach, columns with 1) junk characters, 2) null value</w:t>
      </w:r>
      <w:r w:rsidR="007A3E5B">
        <w:t>s</w:t>
      </w:r>
      <w:r w:rsidR="00B21649">
        <w:t xml:space="preserve"> are excluded while reading the collection. In addition to this, some of the</w:t>
      </w:r>
      <w:r w:rsidR="00722561">
        <w:t xml:space="preserve"> files have unnecessary data at first few rows</w:t>
      </w:r>
      <w:r w:rsidR="00B21649">
        <w:t xml:space="preserve">; these are also excluded. Another issue was about encoding. As the collections have some certain characters </w:t>
      </w:r>
      <w:r w:rsidR="00722561">
        <w:t xml:space="preserve">that </w:t>
      </w:r>
      <w:r w:rsidR="00B21649">
        <w:t>the generic utf-8 encoding</w:t>
      </w:r>
      <w:r w:rsidR="00722561">
        <w:t xml:space="preserve"> approach did not work properly; t</w:t>
      </w:r>
      <w:r w:rsidR="00B21649">
        <w:t xml:space="preserve">o make collections readable properly, </w:t>
      </w:r>
      <w:r w:rsidR="00981104">
        <w:t xml:space="preserve">in terms of encoding approach, </w:t>
      </w:r>
      <w:r w:rsidR="00C66A5F">
        <w:t xml:space="preserve">we used </w:t>
      </w:r>
      <w:r w:rsidR="00B21649">
        <w:t xml:space="preserve">latin_1 </w:t>
      </w:r>
      <w:r w:rsidR="00981104">
        <w:t xml:space="preserve">which is a universal format for windows. </w:t>
      </w:r>
      <w:r w:rsidR="00AE72CB">
        <w:t xml:space="preserve">The Python codes are provided in </w:t>
      </w:r>
      <w:r w:rsidR="00AE72CB" w:rsidRPr="00722561">
        <w:t>Appendix B.</w:t>
      </w:r>
      <w:r w:rsidR="00AE72CB">
        <w:t xml:space="preserve"> </w:t>
      </w:r>
    </w:p>
    <w:p w14:paraId="35A7EA21" w14:textId="77777777" w:rsidR="007E73C9" w:rsidRDefault="00B21649" w:rsidP="00C058DD">
      <w:r>
        <w:t>Beyond the general cleansing strategies, specific data c</w:t>
      </w:r>
      <w:r w:rsidR="007E73C9">
        <w:t>leansing process of each file (Table/Collection) is explained below:</w:t>
      </w:r>
    </w:p>
    <w:tbl>
      <w:tblPr>
        <w:tblStyle w:val="GridTable4-Accent1"/>
        <w:tblW w:w="0" w:type="auto"/>
        <w:tblLook w:val="04A0" w:firstRow="1" w:lastRow="0" w:firstColumn="1" w:lastColumn="0" w:noHBand="0" w:noVBand="1"/>
      </w:tblPr>
      <w:tblGrid>
        <w:gridCol w:w="3159"/>
        <w:gridCol w:w="2762"/>
        <w:gridCol w:w="3429"/>
      </w:tblGrid>
      <w:tr w:rsidR="007A3E5B" w14:paraId="68D21228" w14:textId="77777777" w:rsidTr="007A3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05CDCE5B" w14:textId="77777777" w:rsidR="007A3E5B" w:rsidRDefault="007A3E5B" w:rsidP="00852D54">
            <w:r>
              <w:t>Collection Name</w:t>
            </w:r>
          </w:p>
        </w:tc>
        <w:tc>
          <w:tcPr>
            <w:tcW w:w="2762" w:type="dxa"/>
          </w:tcPr>
          <w:p w14:paraId="43722EC8" w14:textId="77777777" w:rsidR="007A3E5B" w:rsidRDefault="007A3E5B" w:rsidP="00852D54">
            <w:pPr>
              <w:cnfStyle w:val="100000000000" w:firstRow="1" w:lastRow="0" w:firstColumn="0" w:lastColumn="0" w:oddVBand="0" w:evenVBand="0" w:oddHBand="0" w:evenHBand="0" w:firstRowFirstColumn="0" w:firstRowLastColumn="0" w:lastRowFirstColumn="0" w:lastRowLastColumn="0"/>
            </w:pPr>
            <w:r>
              <w:t>File Name</w:t>
            </w:r>
          </w:p>
        </w:tc>
        <w:tc>
          <w:tcPr>
            <w:tcW w:w="3429" w:type="dxa"/>
          </w:tcPr>
          <w:p w14:paraId="0E799191" w14:textId="77777777" w:rsidR="007A3E5B" w:rsidRDefault="007A3E5B" w:rsidP="00852D54">
            <w:pPr>
              <w:cnfStyle w:val="100000000000" w:firstRow="1" w:lastRow="0" w:firstColumn="0" w:lastColumn="0" w:oddVBand="0" w:evenVBand="0" w:oddHBand="0" w:evenHBand="0" w:firstRowFirstColumn="0" w:firstRowLastColumn="0" w:lastRowFirstColumn="0" w:lastRowLastColumn="0"/>
            </w:pPr>
            <w:r>
              <w:t>Cleansing Process</w:t>
            </w:r>
          </w:p>
        </w:tc>
      </w:tr>
      <w:tr w:rsidR="007A3E5B" w14:paraId="41C43642" w14:textId="77777777" w:rsidTr="007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5E0F885B" w14:textId="77777777" w:rsidR="007A3E5B" w:rsidRDefault="007A3E5B" w:rsidP="007A3E5B">
            <w:r>
              <w:t>Item List</w:t>
            </w:r>
          </w:p>
        </w:tc>
        <w:tc>
          <w:tcPr>
            <w:tcW w:w="2762" w:type="dxa"/>
          </w:tcPr>
          <w:p w14:paraId="14EF069E" w14:textId="77777777" w:rsidR="007A3E5B" w:rsidRDefault="007A3E5B" w:rsidP="007A3E5B">
            <w:pPr>
              <w:cnfStyle w:val="000000100000" w:firstRow="0" w:lastRow="0" w:firstColumn="0" w:lastColumn="0" w:oddVBand="0" w:evenVBand="0" w:oddHBand="1" w:evenHBand="0" w:firstRowFirstColumn="0" w:firstRowLastColumn="0" w:lastRowFirstColumn="0" w:lastRowLastColumn="0"/>
            </w:pPr>
            <w:r>
              <w:t>item_list.txt</w:t>
            </w:r>
          </w:p>
        </w:tc>
        <w:tc>
          <w:tcPr>
            <w:tcW w:w="3429" w:type="dxa"/>
          </w:tcPr>
          <w:p w14:paraId="30DDA308" w14:textId="77777777" w:rsidR="007A3E5B" w:rsidRDefault="007A3E5B" w:rsidP="007A3E5B">
            <w:pPr>
              <w:cnfStyle w:val="000000100000" w:firstRow="0" w:lastRow="0" w:firstColumn="0" w:lastColumn="0" w:oddVBand="0" w:evenVBand="0" w:oddHBand="1" w:evenHBand="0" w:firstRowFirstColumn="0" w:firstRowLastColumn="0" w:lastRowFirstColumn="0" w:lastRowLastColumn="0"/>
            </w:pPr>
            <w:r>
              <w:t xml:space="preserve">Null values columns excluded (after last </w:t>
            </w:r>
            <w:r w:rsidRPr="00C058DD">
              <w:t>“|” delimite</w:t>
            </w:r>
            <w:r>
              <w:t>r)</w:t>
            </w:r>
          </w:p>
        </w:tc>
      </w:tr>
      <w:tr w:rsidR="007A3E5B" w14:paraId="04B9E5C0" w14:textId="77777777" w:rsidTr="007A3E5B">
        <w:tc>
          <w:tcPr>
            <w:cnfStyle w:val="001000000000" w:firstRow="0" w:lastRow="0" w:firstColumn="1" w:lastColumn="0" w:oddVBand="0" w:evenVBand="0" w:oddHBand="0" w:evenHBand="0" w:firstRowFirstColumn="0" w:firstRowLastColumn="0" w:lastRowFirstColumn="0" w:lastRowLastColumn="0"/>
            <w:tcW w:w="3159" w:type="dxa"/>
          </w:tcPr>
          <w:p w14:paraId="1F625F57" w14:textId="77777777" w:rsidR="007A3E5B" w:rsidRDefault="007A3E5B" w:rsidP="007A3E5B">
            <w:r>
              <w:t>Sales Details</w:t>
            </w:r>
          </w:p>
        </w:tc>
        <w:tc>
          <w:tcPr>
            <w:tcW w:w="2762" w:type="dxa"/>
          </w:tcPr>
          <w:p w14:paraId="1BF04C86" w14:textId="77777777" w:rsidR="007A3E5B" w:rsidRDefault="007A3E5B" w:rsidP="007A3E5B">
            <w:pPr>
              <w:cnfStyle w:val="000000000000" w:firstRow="0" w:lastRow="0" w:firstColumn="0" w:lastColumn="0" w:oddVBand="0" w:evenVBand="0" w:oddHBand="0" w:evenHBand="0" w:firstRowFirstColumn="0" w:firstRowLastColumn="0" w:lastRowFirstColumn="0" w:lastRowLastColumn="0"/>
            </w:pPr>
            <w:r>
              <w:t>sls_dtl.txt</w:t>
            </w:r>
          </w:p>
        </w:tc>
        <w:tc>
          <w:tcPr>
            <w:tcW w:w="3429" w:type="dxa"/>
          </w:tcPr>
          <w:p w14:paraId="6CB461D5" w14:textId="77777777" w:rsidR="007A3E5B" w:rsidRDefault="00722561" w:rsidP="007A3E5B">
            <w:pPr>
              <w:cnfStyle w:val="000000000000" w:firstRow="0" w:lastRow="0" w:firstColumn="0" w:lastColumn="0" w:oddVBand="0" w:evenVBand="0" w:oddHBand="0" w:evenHBand="0" w:firstRowFirstColumn="0" w:firstRowLastColumn="0" w:lastRowFirstColumn="0" w:lastRowLastColumn="0"/>
            </w:pPr>
            <w:r w:rsidRPr="00722561">
              <w:t>First 3 characters of the first</w:t>
            </w:r>
            <w:r w:rsidR="007A3E5B" w:rsidRPr="00722561">
              <w:t xml:space="preserve"> column was excluded (Junk Characters</w:t>
            </w:r>
            <w:r w:rsidR="007A3E5B">
              <w:t>)</w:t>
            </w:r>
          </w:p>
          <w:p w14:paraId="5F1A0836" w14:textId="77777777" w:rsidR="007A3E5B" w:rsidRDefault="007A3E5B" w:rsidP="007A3E5B">
            <w:pPr>
              <w:cnfStyle w:val="000000000000" w:firstRow="0" w:lastRow="0" w:firstColumn="0" w:lastColumn="0" w:oddVBand="0" w:evenVBand="0" w:oddHBand="0" w:evenHBand="0" w:firstRowFirstColumn="0" w:firstRowLastColumn="0" w:lastRowFirstColumn="0" w:lastRowLastColumn="0"/>
            </w:pPr>
            <w:r>
              <w:t xml:space="preserve">Null values columns were excluded (after last </w:t>
            </w:r>
            <w:r w:rsidRPr="00C058DD">
              <w:t>“|” delimite</w:t>
            </w:r>
            <w:r>
              <w:t>r)</w:t>
            </w:r>
          </w:p>
        </w:tc>
      </w:tr>
      <w:tr w:rsidR="007A3E5B" w14:paraId="31BF4DE0" w14:textId="77777777" w:rsidTr="007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6AAF99F7" w14:textId="77777777" w:rsidR="007A3E5B" w:rsidRDefault="007A3E5B" w:rsidP="007A3E5B">
            <w:r>
              <w:t>Customer List</w:t>
            </w:r>
          </w:p>
        </w:tc>
        <w:tc>
          <w:tcPr>
            <w:tcW w:w="2762" w:type="dxa"/>
          </w:tcPr>
          <w:p w14:paraId="6DB280CE" w14:textId="77777777" w:rsidR="007A3E5B" w:rsidRDefault="007A3E5B" w:rsidP="007A3E5B">
            <w:pPr>
              <w:cnfStyle w:val="000000100000" w:firstRow="0" w:lastRow="0" w:firstColumn="0" w:lastColumn="0" w:oddVBand="0" w:evenVBand="0" w:oddHBand="1" w:evenHBand="0" w:firstRowFirstColumn="0" w:firstRowLastColumn="0" w:lastRowFirstColumn="0" w:lastRowLastColumn="0"/>
            </w:pPr>
            <w:r>
              <w:t>customer_List.txt</w:t>
            </w:r>
          </w:p>
        </w:tc>
        <w:tc>
          <w:tcPr>
            <w:tcW w:w="3429" w:type="dxa"/>
          </w:tcPr>
          <w:p w14:paraId="74044423" w14:textId="77777777" w:rsidR="007A3E5B" w:rsidRDefault="007A3E5B" w:rsidP="007A3E5B">
            <w:pPr>
              <w:cnfStyle w:val="000000100000" w:firstRow="0" w:lastRow="0" w:firstColumn="0" w:lastColumn="0" w:oddVBand="0" w:evenVBand="0" w:oddHBand="1" w:evenHBand="0" w:firstRowFirstColumn="0" w:firstRowLastColumn="0" w:lastRowFirstColumn="0" w:lastRowLastColumn="0"/>
            </w:pPr>
            <w:r>
              <w:t xml:space="preserve">Null values columns were excluded (after last </w:t>
            </w:r>
            <w:r w:rsidRPr="00C058DD">
              <w:t>“|” delimite</w:t>
            </w:r>
            <w:r>
              <w:t>r)</w:t>
            </w:r>
          </w:p>
          <w:p w14:paraId="62B6E2BB" w14:textId="77777777" w:rsidR="007A3E5B" w:rsidRDefault="007A3E5B" w:rsidP="007A3E5B">
            <w:pPr>
              <w:cnfStyle w:val="000000100000" w:firstRow="0" w:lastRow="0" w:firstColumn="0" w:lastColumn="0" w:oddVBand="0" w:evenVBand="0" w:oddHBand="1" w:evenHBand="0" w:firstRowFirstColumn="0" w:firstRowLastColumn="0" w:lastRowFirstColumn="0" w:lastRowLastColumn="0"/>
            </w:pPr>
            <w:r>
              <w:t>Null values rows (if applicable for all columns) were excluded</w:t>
            </w:r>
          </w:p>
          <w:p w14:paraId="1D250F0E" w14:textId="77777777" w:rsidR="00722561" w:rsidRDefault="00722561" w:rsidP="007A3E5B">
            <w:pPr>
              <w:cnfStyle w:val="000000100000" w:firstRow="0" w:lastRow="0" w:firstColumn="0" w:lastColumn="0" w:oddVBand="0" w:evenVBand="0" w:oddHBand="1" w:evenHBand="0" w:firstRowFirstColumn="0" w:firstRowLastColumn="0" w:lastRowFirstColumn="0" w:lastRowLastColumn="0"/>
            </w:pPr>
            <w:r>
              <w:t>Quoting characters were ignored during the process</w:t>
            </w:r>
          </w:p>
        </w:tc>
      </w:tr>
      <w:tr w:rsidR="007A3E5B" w14:paraId="26437873" w14:textId="77777777" w:rsidTr="007A3E5B">
        <w:tc>
          <w:tcPr>
            <w:cnfStyle w:val="001000000000" w:firstRow="0" w:lastRow="0" w:firstColumn="1" w:lastColumn="0" w:oddVBand="0" w:evenVBand="0" w:oddHBand="0" w:evenHBand="0" w:firstRowFirstColumn="0" w:firstRowLastColumn="0" w:lastRowFirstColumn="0" w:lastRowLastColumn="0"/>
            <w:tcW w:w="3159" w:type="dxa"/>
          </w:tcPr>
          <w:p w14:paraId="131B5049" w14:textId="77777777" w:rsidR="007A3E5B" w:rsidRDefault="007A3E5B" w:rsidP="007A3E5B">
            <w:r>
              <w:t>Item Attributes</w:t>
            </w:r>
          </w:p>
        </w:tc>
        <w:tc>
          <w:tcPr>
            <w:tcW w:w="2762" w:type="dxa"/>
          </w:tcPr>
          <w:p w14:paraId="19E3C60E" w14:textId="77777777" w:rsidR="007A3E5B" w:rsidRDefault="007A3E5B" w:rsidP="007A3E5B">
            <w:pPr>
              <w:cnfStyle w:val="000000000000" w:firstRow="0" w:lastRow="0" w:firstColumn="0" w:lastColumn="0" w:oddVBand="0" w:evenVBand="0" w:oddHBand="0" w:evenHBand="0" w:firstRowFirstColumn="0" w:firstRowLastColumn="0" w:lastRowFirstColumn="0" w:lastRowLastColumn="0"/>
            </w:pPr>
            <w:r>
              <w:t>Item_Attr.txt</w:t>
            </w:r>
          </w:p>
        </w:tc>
        <w:tc>
          <w:tcPr>
            <w:tcW w:w="3429" w:type="dxa"/>
          </w:tcPr>
          <w:p w14:paraId="5231D024" w14:textId="77777777" w:rsidR="007A3E5B" w:rsidRDefault="007A3E5B" w:rsidP="007A3E5B">
            <w:pPr>
              <w:cnfStyle w:val="000000000000" w:firstRow="0" w:lastRow="0" w:firstColumn="0" w:lastColumn="0" w:oddVBand="0" w:evenVBand="0" w:oddHBand="0" w:evenHBand="0" w:firstRowFirstColumn="0" w:firstRowLastColumn="0" w:lastRowFirstColumn="0" w:lastRowLastColumn="0"/>
            </w:pPr>
            <w:r>
              <w:t xml:space="preserve">First 3 rows (unnecessary information) were excluded </w:t>
            </w:r>
          </w:p>
          <w:p w14:paraId="5C0AD2BD" w14:textId="77777777" w:rsidR="007A3E5B" w:rsidRDefault="007A3E5B" w:rsidP="007A3E5B">
            <w:pPr>
              <w:cnfStyle w:val="000000000000" w:firstRow="0" w:lastRow="0" w:firstColumn="0" w:lastColumn="0" w:oddVBand="0" w:evenVBand="0" w:oddHBand="0" w:evenHBand="0" w:firstRowFirstColumn="0" w:firstRowLastColumn="0" w:lastRowFirstColumn="0" w:lastRowLastColumn="0"/>
            </w:pPr>
            <w:r>
              <w:lastRenderedPageBreak/>
              <w:t xml:space="preserve"> Null values columns were excluded (after last </w:t>
            </w:r>
            <w:r w:rsidRPr="00C058DD">
              <w:t>“|” delimite</w:t>
            </w:r>
            <w:r>
              <w:t>r)</w:t>
            </w:r>
          </w:p>
        </w:tc>
      </w:tr>
      <w:tr w:rsidR="00722561" w14:paraId="3E6B6CCB" w14:textId="77777777" w:rsidTr="007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05709AD0" w14:textId="77777777" w:rsidR="00722561" w:rsidRDefault="00722561" w:rsidP="007A3E5B">
            <w:r>
              <w:lastRenderedPageBreak/>
              <w:t>Item Hierarchy</w:t>
            </w:r>
          </w:p>
        </w:tc>
        <w:tc>
          <w:tcPr>
            <w:tcW w:w="2762" w:type="dxa"/>
          </w:tcPr>
          <w:p w14:paraId="4BEFD888" w14:textId="77777777" w:rsidR="00722561" w:rsidRDefault="00722561" w:rsidP="007A3E5B">
            <w:pPr>
              <w:cnfStyle w:val="000000100000" w:firstRow="0" w:lastRow="0" w:firstColumn="0" w:lastColumn="0" w:oddVBand="0" w:evenVBand="0" w:oddHBand="1" w:evenHBand="0" w:firstRowFirstColumn="0" w:firstRowLastColumn="0" w:lastRowFirstColumn="0" w:lastRowLastColumn="0"/>
            </w:pPr>
            <w:r>
              <w:t>(Source is item list)</w:t>
            </w:r>
          </w:p>
        </w:tc>
        <w:tc>
          <w:tcPr>
            <w:tcW w:w="3429" w:type="dxa"/>
          </w:tcPr>
          <w:p w14:paraId="4B52B15F" w14:textId="77777777" w:rsidR="00722561" w:rsidRDefault="00722561" w:rsidP="007A3E5B">
            <w:pPr>
              <w:cnfStyle w:val="000000100000" w:firstRow="0" w:lastRow="0" w:firstColumn="0" w:lastColumn="0" w:oddVBand="0" w:evenVBand="0" w:oddHBand="1" w:evenHBand="0" w:firstRowFirstColumn="0" w:firstRowLastColumn="0" w:lastRowFirstColumn="0" w:lastRowLastColumn="0"/>
            </w:pPr>
            <w:r>
              <w:t>Extracted hierarchy details for each “UPC” and item from Item List file.</w:t>
            </w:r>
          </w:p>
        </w:tc>
      </w:tr>
      <w:tr w:rsidR="003860DC" w14:paraId="1663A1AC" w14:textId="77777777" w:rsidTr="007A3E5B">
        <w:tc>
          <w:tcPr>
            <w:cnfStyle w:val="001000000000" w:firstRow="0" w:lastRow="0" w:firstColumn="1" w:lastColumn="0" w:oddVBand="0" w:evenVBand="0" w:oddHBand="0" w:evenHBand="0" w:firstRowFirstColumn="0" w:firstRowLastColumn="0" w:lastRowFirstColumn="0" w:lastRowLastColumn="0"/>
            <w:tcW w:w="3159" w:type="dxa"/>
          </w:tcPr>
          <w:p w14:paraId="3A397513" w14:textId="77777777" w:rsidR="003860DC" w:rsidRDefault="003860DC" w:rsidP="007A3E5B">
            <w:r>
              <w:t>Store Location</w:t>
            </w:r>
          </w:p>
        </w:tc>
        <w:tc>
          <w:tcPr>
            <w:tcW w:w="2762" w:type="dxa"/>
          </w:tcPr>
          <w:p w14:paraId="494D1EC3" w14:textId="77777777" w:rsidR="003860DC" w:rsidRDefault="003860DC" w:rsidP="007A3E5B">
            <w:pPr>
              <w:cnfStyle w:val="000000000000" w:firstRow="0" w:lastRow="0" w:firstColumn="0" w:lastColumn="0" w:oddVBand="0" w:evenVBand="0" w:oddHBand="0" w:evenHBand="0" w:firstRowFirstColumn="0" w:firstRowLastColumn="0" w:lastRowFirstColumn="0" w:lastRowLastColumn="0"/>
            </w:pPr>
            <w:r>
              <w:t>Store_location.txt</w:t>
            </w:r>
          </w:p>
        </w:tc>
        <w:tc>
          <w:tcPr>
            <w:tcW w:w="3429" w:type="dxa"/>
          </w:tcPr>
          <w:p w14:paraId="2EA1F5E8" w14:textId="77777777" w:rsidR="003860DC" w:rsidRDefault="00722561" w:rsidP="007A3E5B">
            <w:pPr>
              <w:cnfStyle w:val="000000000000" w:firstRow="0" w:lastRow="0" w:firstColumn="0" w:lastColumn="0" w:oddVBand="0" w:evenVBand="0" w:oddHBand="0" w:evenHBand="0" w:firstRowFirstColumn="0" w:firstRowLastColumn="0" w:lastRowFirstColumn="0" w:lastRowLastColumn="0"/>
            </w:pPr>
            <w:r>
              <w:t>NA</w:t>
            </w:r>
          </w:p>
        </w:tc>
      </w:tr>
    </w:tbl>
    <w:p w14:paraId="073DF58A" w14:textId="77777777" w:rsidR="00CB07CF" w:rsidRDefault="00CB07CF" w:rsidP="00C058DD"/>
    <w:p w14:paraId="6F016F7E" w14:textId="77777777" w:rsidR="00E03B9C" w:rsidRDefault="00E03B9C" w:rsidP="00837EC3">
      <w:pPr>
        <w:pStyle w:val="Heading2"/>
        <w:numPr>
          <w:ilvl w:val="1"/>
          <w:numId w:val="1"/>
        </w:numPr>
      </w:pPr>
      <w:bookmarkStart w:id="22" w:name="_Toc512958956"/>
      <w:r>
        <w:t xml:space="preserve">Data </w:t>
      </w:r>
      <w:r w:rsidR="00DD3FB1">
        <w:t>Transformation</w:t>
      </w:r>
      <w:bookmarkEnd w:id="22"/>
    </w:p>
    <w:p w14:paraId="251F361A" w14:textId="77777777" w:rsidR="00AE72CB" w:rsidRDefault="00AE72CB" w:rsidP="00AE72CB">
      <w:pPr>
        <w:tabs>
          <w:tab w:val="left" w:pos="1658"/>
        </w:tabs>
      </w:pPr>
      <w:r>
        <w:t xml:space="preserve">After data cleansing, transformation process is applied to some of the data. As the default date format of Mango DB is different from the original .txt </w:t>
      </w:r>
      <w:r w:rsidRPr="00CB07CF">
        <w:t>data files, we</w:t>
      </w:r>
      <w:r>
        <w:t xml:space="preserve"> transfo</w:t>
      </w:r>
      <w:r w:rsidR="00CB07CF">
        <w:t>rmed the date format from central time</w:t>
      </w:r>
      <w:r>
        <w:t xml:space="preserve"> to GMT by using Python to </w:t>
      </w:r>
      <w:r w:rsidR="00CB07CF">
        <w:t>generalize the date format</w:t>
      </w:r>
      <w:r>
        <w:t xml:space="preserve">. </w:t>
      </w:r>
      <w:r w:rsidR="00722561">
        <w:t>In addition to this, store location data was provided as key value. For further processing, to make it easy to follow, we transformed store location file from key value to table structure.</w:t>
      </w:r>
    </w:p>
    <w:p w14:paraId="396B4AB4" w14:textId="77777777" w:rsidR="00AE72CB" w:rsidRDefault="00AE72CB" w:rsidP="00AE72CB">
      <w:pPr>
        <w:tabs>
          <w:tab w:val="left" w:pos="1658"/>
        </w:tabs>
      </w:pPr>
      <w:r>
        <w:t>Details about transformation is given below:</w:t>
      </w:r>
    </w:p>
    <w:tbl>
      <w:tblPr>
        <w:tblStyle w:val="GridTable4-Accent1"/>
        <w:tblW w:w="0" w:type="auto"/>
        <w:tblLook w:val="04A0" w:firstRow="1" w:lastRow="0" w:firstColumn="1" w:lastColumn="0" w:noHBand="0" w:noVBand="1"/>
      </w:tblPr>
      <w:tblGrid>
        <w:gridCol w:w="3159"/>
        <w:gridCol w:w="2762"/>
        <w:gridCol w:w="3429"/>
      </w:tblGrid>
      <w:tr w:rsidR="00AE72CB" w14:paraId="6D5332C8" w14:textId="77777777" w:rsidTr="00852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641DAB43" w14:textId="77777777" w:rsidR="00AE72CB" w:rsidRDefault="00AE72CB" w:rsidP="00852D54">
            <w:r>
              <w:t>Collection Name</w:t>
            </w:r>
          </w:p>
        </w:tc>
        <w:tc>
          <w:tcPr>
            <w:tcW w:w="2762" w:type="dxa"/>
          </w:tcPr>
          <w:p w14:paraId="61401B4E" w14:textId="77777777" w:rsidR="00AE72CB" w:rsidRDefault="00AE72CB" w:rsidP="00852D54">
            <w:pPr>
              <w:cnfStyle w:val="100000000000" w:firstRow="1" w:lastRow="0" w:firstColumn="0" w:lastColumn="0" w:oddVBand="0" w:evenVBand="0" w:oddHBand="0" w:evenHBand="0" w:firstRowFirstColumn="0" w:firstRowLastColumn="0" w:lastRowFirstColumn="0" w:lastRowLastColumn="0"/>
            </w:pPr>
            <w:r>
              <w:t>File Name</w:t>
            </w:r>
          </w:p>
        </w:tc>
        <w:tc>
          <w:tcPr>
            <w:tcW w:w="3429" w:type="dxa"/>
          </w:tcPr>
          <w:p w14:paraId="736463BD" w14:textId="77777777" w:rsidR="00AE72CB" w:rsidRDefault="00AE72CB" w:rsidP="00852D54">
            <w:pPr>
              <w:cnfStyle w:val="100000000000" w:firstRow="1" w:lastRow="0" w:firstColumn="0" w:lastColumn="0" w:oddVBand="0" w:evenVBand="0" w:oddHBand="0" w:evenHBand="0" w:firstRowFirstColumn="0" w:firstRowLastColumn="0" w:lastRowFirstColumn="0" w:lastRowLastColumn="0"/>
            </w:pPr>
            <w:r>
              <w:t>Transformation Process</w:t>
            </w:r>
          </w:p>
        </w:tc>
      </w:tr>
      <w:tr w:rsidR="00AE72CB" w14:paraId="3E3B2391" w14:textId="77777777" w:rsidTr="00852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2BD01CDE" w14:textId="77777777" w:rsidR="00AE72CB" w:rsidRDefault="00AE72CB" w:rsidP="00852D54">
            <w:r>
              <w:t>Item List</w:t>
            </w:r>
          </w:p>
        </w:tc>
        <w:tc>
          <w:tcPr>
            <w:tcW w:w="2762" w:type="dxa"/>
          </w:tcPr>
          <w:p w14:paraId="69F02E03" w14:textId="77777777" w:rsidR="00AE72CB" w:rsidRDefault="00AE72CB" w:rsidP="00852D54">
            <w:pPr>
              <w:cnfStyle w:val="000000100000" w:firstRow="0" w:lastRow="0" w:firstColumn="0" w:lastColumn="0" w:oddVBand="0" w:evenVBand="0" w:oddHBand="1" w:evenHBand="0" w:firstRowFirstColumn="0" w:firstRowLastColumn="0" w:lastRowFirstColumn="0" w:lastRowLastColumn="0"/>
            </w:pPr>
            <w:r>
              <w:t>item_list.txt</w:t>
            </w:r>
          </w:p>
        </w:tc>
        <w:tc>
          <w:tcPr>
            <w:tcW w:w="3429" w:type="dxa"/>
          </w:tcPr>
          <w:p w14:paraId="3E22203A" w14:textId="77777777" w:rsidR="00AE72CB" w:rsidRDefault="00AE72CB" w:rsidP="00852D54">
            <w:pPr>
              <w:cnfStyle w:val="000000100000" w:firstRow="0" w:lastRow="0" w:firstColumn="0" w:lastColumn="0" w:oddVBand="0" w:evenVBand="0" w:oddHBand="1" w:evenHBand="0" w:firstRowFirstColumn="0" w:firstRowLastColumn="0" w:lastRowFirstColumn="0" w:lastRowLastColumn="0"/>
            </w:pPr>
            <w:r>
              <w:t>NA</w:t>
            </w:r>
          </w:p>
        </w:tc>
      </w:tr>
      <w:tr w:rsidR="00AE72CB" w14:paraId="5CF683A1" w14:textId="77777777" w:rsidTr="00852D54">
        <w:tc>
          <w:tcPr>
            <w:cnfStyle w:val="001000000000" w:firstRow="0" w:lastRow="0" w:firstColumn="1" w:lastColumn="0" w:oddVBand="0" w:evenVBand="0" w:oddHBand="0" w:evenHBand="0" w:firstRowFirstColumn="0" w:firstRowLastColumn="0" w:lastRowFirstColumn="0" w:lastRowLastColumn="0"/>
            <w:tcW w:w="3159" w:type="dxa"/>
          </w:tcPr>
          <w:p w14:paraId="7DD04AFD" w14:textId="77777777" w:rsidR="00AE72CB" w:rsidRDefault="00AE72CB" w:rsidP="00852D54">
            <w:r>
              <w:t>Sales Details</w:t>
            </w:r>
          </w:p>
        </w:tc>
        <w:tc>
          <w:tcPr>
            <w:tcW w:w="2762" w:type="dxa"/>
          </w:tcPr>
          <w:p w14:paraId="3AD9B988" w14:textId="77777777" w:rsidR="00AE72CB" w:rsidRDefault="00AE72CB" w:rsidP="00852D54">
            <w:pPr>
              <w:cnfStyle w:val="000000000000" w:firstRow="0" w:lastRow="0" w:firstColumn="0" w:lastColumn="0" w:oddVBand="0" w:evenVBand="0" w:oddHBand="0" w:evenHBand="0" w:firstRowFirstColumn="0" w:firstRowLastColumn="0" w:lastRowFirstColumn="0" w:lastRowLastColumn="0"/>
            </w:pPr>
            <w:r>
              <w:t>sls_dtl.txt</w:t>
            </w:r>
          </w:p>
        </w:tc>
        <w:tc>
          <w:tcPr>
            <w:tcW w:w="3429" w:type="dxa"/>
          </w:tcPr>
          <w:p w14:paraId="4DAF665B" w14:textId="77777777" w:rsidR="00AE72CB" w:rsidRDefault="004F2386" w:rsidP="00852D54">
            <w:pPr>
              <w:cnfStyle w:val="000000000000" w:firstRow="0" w:lastRow="0" w:firstColumn="0" w:lastColumn="0" w:oddVBand="0" w:evenVBand="0" w:oddHBand="0" w:evenHBand="0" w:firstRowFirstColumn="0" w:firstRowLastColumn="0" w:lastRowFirstColumn="0" w:lastRowLastColumn="0"/>
            </w:pPr>
            <w:r>
              <w:t>Parse the Dates. Dates are loaded as GMT in Mongo DB</w:t>
            </w:r>
          </w:p>
        </w:tc>
      </w:tr>
      <w:tr w:rsidR="00AE72CB" w14:paraId="144CA3AF" w14:textId="77777777" w:rsidTr="00852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782497C5" w14:textId="77777777" w:rsidR="00AE72CB" w:rsidRDefault="00AE72CB" w:rsidP="00852D54">
            <w:r>
              <w:t>Customer List</w:t>
            </w:r>
          </w:p>
        </w:tc>
        <w:tc>
          <w:tcPr>
            <w:tcW w:w="2762" w:type="dxa"/>
          </w:tcPr>
          <w:p w14:paraId="2EDF4A11" w14:textId="77777777" w:rsidR="00AE72CB" w:rsidRDefault="00AE72CB" w:rsidP="00852D54">
            <w:pPr>
              <w:cnfStyle w:val="000000100000" w:firstRow="0" w:lastRow="0" w:firstColumn="0" w:lastColumn="0" w:oddVBand="0" w:evenVBand="0" w:oddHBand="1" w:evenHBand="0" w:firstRowFirstColumn="0" w:firstRowLastColumn="0" w:lastRowFirstColumn="0" w:lastRowLastColumn="0"/>
            </w:pPr>
            <w:r>
              <w:t>customer_List.txt</w:t>
            </w:r>
          </w:p>
        </w:tc>
        <w:tc>
          <w:tcPr>
            <w:tcW w:w="3429" w:type="dxa"/>
          </w:tcPr>
          <w:p w14:paraId="47293E6D" w14:textId="77777777" w:rsidR="00AE72CB" w:rsidRDefault="00AE72CB" w:rsidP="00852D54">
            <w:pPr>
              <w:cnfStyle w:val="000000100000" w:firstRow="0" w:lastRow="0" w:firstColumn="0" w:lastColumn="0" w:oddVBand="0" w:evenVBand="0" w:oddHBand="1" w:evenHBand="0" w:firstRowFirstColumn="0" w:firstRowLastColumn="0" w:lastRowFirstColumn="0" w:lastRowLastColumn="0"/>
            </w:pPr>
            <w:r>
              <w:t>NA</w:t>
            </w:r>
          </w:p>
        </w:tc>
      </w:tr>
      <w:tr w:rsidR="00AE72CB" w14:paraId="530D1CAF" w14:textId="77777777" w:rsidTr="00852D54">
        <w:tc>
          <w:tcPr>
            <w:cnfStyle w:val="001000000000" w:firstRow="0" w:lastRow="0" w:firstColumn="1" w:lastColumn="0" w:oddVBand="0" w:evenVBand="0" w:oddHBand="0" w:evenHBand="0" w:firstRowFirstColumn="0" w:firstRowLastColumn="0" w:lastRowFirstColumn="0" w:lastRowLastColumn="0"/>
            <w:tcW w:w="3159" w:type="dxa"/>
          </w:tcPr>
          <w:p w14:paraId="5B301A02" w14:textId="77777777" w:rsidR="00AE72CB" w:rsidRDefault="00AE72CB" w:rsidP="00852D54">
            <w:r>
              <w:t>Item Attributes</w:t>
            </w:r>
          </w:p>
        </w:tc>
        <w:tc>
          <w:tcPr>
            <w:tcW w:w="2762" w:type="dxa"/>
          </w:tcPr>
          <w:p w14:paraId="5F62A9B9" w14:textId="77777777" w:rsidR="00AE72CB" w:rsidRDefault="00AE72CB" w:rsidP="00852D54">
            <w:pPr>
              <w:cnfStyle w:val="000000000000" w:firstRow="0" w:lastRow="0" w:firstColumn="0" w:lastColumn="0" w:oddVBand="0" w:evenVBand="0" w:oddHBand="0" w:evenHBand="0" w:firstRowFirstColumn="0" w:firstRowLastColumn="0" w:lastRowFirstColumn="0" w:lastRowLastColumn="0"/>
            </w:pPr>
            <w:r>
              <w:t>Item_Attr.txt</w:t>
            </w:r>
          </w:p>
        </w:tc>
        <w:tc>
          <w:tcPr>
            <w:tcW w:w="3429" w:type="dxa"/>
          </w:tcPr>
          <w:p w14:paraId="671606BB" w14:textId="77777777" w:rsidR="00AE72CB" w:rsidRDefault="004F2386" w:rsidP="00852D54">
            <w:pPr>
              <w:cnfStyle w:val="000000000000" w:firstRow="0" w:lastRow="0" w:firstColumn="0" w:lastColumn="0" w:oddVBand="0" w:evenVBand="0" w:oddHBand="0" w:evenHBand="0" w:firstRowFirstColumn="0" w:firstRowLastColumn="0" w:lastRowFirstColumn="0" w:lastRowLastColumn="0"/>
            </w:pPr>
            <w:r>
              <w:t>Parse the Dates. Dates are loaded as GMT in Mongo DB</w:t>
            </w:r>
          </w:p>
        </w:tc>
      </w:tr>
      <w:tr w:rsidR="00722561" w14:paraId="014EA1C8" w14:textId="77777777" w:rsidTr="00852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39123CDE" w14:textId="77777777" w:rsidR="00722561" w:rsidRDefault="00722561" w:rsidP="00852D54">
            <w:r>
              <w:t xml:space="preserve">Item </w:t>
            </w:r>
            <w:r w:rsidR="004F2386">
              <w:t>Hierarchy</w:t>
            </w:r>
          </w:p>
        </w:tc>
        <w:tc>
          <w:tcPr>
            <w:tcW w:w="2762" w:type="dxa"/>
          </w:tcPr>
          <w:p w14:paraId="0BB5DB95" w14:textId="77777777" w:rsidR="00722561" w:rsidRDefault="00722561" w:rsidP="00852D54">
            <w:pPr>
              <w:cnfStyle w:val="000000100000" w:firstRow="0" w:lastRow="0" w:firstColumn="0" w:lastColumn="0" w:oddVBand="0" w:evenVBand="0" w:oddHBand="1" w:evenHBand="0" w:firstRowFirstColumn="0" w:firstRowLastColumn="0" w:lastRowFirstColumn="0" w:lastRowLastColumn="0"/>
            </w:pPr>
            <w:r>
              <w:t>(Source is item list)</w:t>
            </w:r>
          </w:p>
        </w:tc>
        <w:tc>
          <w:tcPr>
            <w:tcW w:w="3429" w:type="dxa"/>
          </w:tcPr>
          <w:p w14:paraId="5AB588D1" w14:textId="77777777" w:rsidR="00722561" w:rsidRDefault="004F2386" w:rsidP="00852D54">
            <w:pPr>
              <w:cnfStyle w:val="000000100000" w:firstRow="0" w:lastRow="0" w:firstColumn="0" w:lastColumn="0" w:oddVBand="0" w:evenVBand="0" w:oddHBand="1" w:evenHBand="0" w:firstRowFirstColumn="0" w:firstRowLastColumn="0" w:lastRowFirstColumn="0" w:lastRowLastColumn="0"/>
            </w:pPr>
            <w:r>
              <w:t>By using hierarchy given in Appendix A, data was transformed to be loaded to Mongo DB</w:t>
            </w:r>
          </w:p>
        </w:tc>
      </w:tr>
      <w:tr w:rsidR="003860DC" w14:paraId="62A3EBEE" w14:textId="77777777" w:rsidTr="00852D54">
        <w:tc>
          <w:tcPr>
            <w:cnfStyle w:val="001000000000" w:firstRow="0" w:lastRow="0" w:firstColumn="1" w:lastColumn="0" w:oddVBand="0" w:evenVBand="0" w:oddHBand="0" w:evenHBand="0" w:firstRowFirstColumn="0" w:firstRowLastColumn="0" w:lastRowFirstColumn="0" w:lastRowLastColumn="0"/>
            <w:tcW w:w="3159" w:type="dxa"/>
          </w:tcPr>
          <w:p w14:paraId="40A11FB1" w14:textId="77777777" w:rsidR="003860DC" w:rsidRDefault="003860DC" w:rsidP="00852D54">
            <w:r>
              <w:t xml:space="preserve">Store Location </w:t>
            </w:r>
          </w:p>
        </w:tc>
        <w:tc>
          <w:tcPr>
            <w:tcW w:w="2762" w:type="dxa"/>
          </w:tcPr>
          <w:p w14:paraId="00499F53" w14:textId="77777777" w:rsidR="003860DC" w:rsidRDefault="003860DC" w:rsidP="00852D54">
            <w:pPr>
              <w:cnfStyle w:val="000000000000" w:firstRow="0" w:lastRow="0" w:firstColumn="0" w:lastColumn="0" w:oddVBand="0" w:evenVBand="0" w:oddHBand="0" w:evenHBand="0" w:firstRowFirstColumn="0" w:firstRowLastColumn="0" w:lastRowFirstColumn="0" w:lastRowLastColumn="0"/>
            </w:pPr>
            <w:proofErr w:type="spellStart"/>
            <w:r>
              <w:t>store_location</w:t>
            </w:r>
            <w:proofErr w:type="spellEnd"/>
          </w:p>
        </w:tc>
        <w:tc>
          <w:tcPr>
            <w:tcW w:w="3429" w:type="dxa"/>
          </w:tcPr>
          <w:p w14:paraId="2371DFD0" w14:textId="77777777" w:rsidR="003860DC" w:rsidRDefault="003860DC" w:rsidP="00852D54">
            <w:pPr>
              <w:cnfStyle w:val="000000000000" w:firstRow="0" w:lastRow="0" w:firstColumn="0" w:lastColumn="0" w:oddVBand="0" w:evenVBand="0" w:oddHBand="0" w:evenHBand="0" w:firstRowFirstColumn="0" w:firstRowLastColumn="0" w:lastRowFirstColumn="0" w:lastRowLastColumn="0"/>
            </w:pPr>
            <w:r>
              <w:t>Changing the data type from key value to table structure</w:t>
            </w:r>
          </w:p>
        </w:tc>
      </w:tr>
    </w:tbl>
    <w:p w14:paraId="459EE89F" w14:textId="77777777" w:rsidR="0034735A" w:rsidRPr="0034735A" w:rsidRDefault="0034735A" w:rsidP="00AE72CB"/>
    <w:p w14:paraId="7C4EE976" w14:textId="77777777" w:rsidR="00E03B9C" w:rsidRDefault="00AE72CB" w:rsidP="00837EC3">
      <w:pPr>
        <w:pStyle w:val="Heading2"/>
        <w:numPr>
          <w:ilvl w:val="1"/>
          <w:numId w:val="1"/>
        </w:numPr>
      </w:pPr>
      <w:bookmarkStart w:id="23" w:name="_Toc512958957"/>
      <w:r>
        <w:t>Data Loading</w:t>
      </w:r>
      <w:bookmarkEnd w:id="23"/>
    </w:p>
    <w:p w14:paraId="7A5F3B91" w14:textId="77777777" w:rsidR="00C573A3" w:rsidRPr="00017F4E" w:rsidRDefault="003269C4" w:rsidP="00AE72CB">
      <w:r>
        <w:t xml:space="preserve">Once </w:t>
      </w:r>
      <w:r w:rsidR="00017F4E">
        <w:t xml:space="preserve">the cleansing and transformation processes are done, tables/collections were loaded to a NoSQL database called Mango DB. To do so, first we have received the schema design of </w:t>
      </w:r>
      <w:r w:rsidR="00C120E5" w:rsidRPr="00C120E5">
        <w:rPr>
          <w:i/>
        </w:rPr>
        <w:t>“</w:t>
      </w:r>
      <w:r w:rsidR="00017F4E" w:rsidRPr="00C120E5">
        <w:rPr>
          <w:i/>
        </w:rPr>
        <w:t xml:space="preserve">Mango DB from </w:t>
      </w:r>
      <w:r w:rsidR="00CB07CF" w:rsidRPr="00C120E5">
        <w:rPr>
          <w:i/>
        </w:rPr>
        <w:t>US NoSQL</w:t>
      </w:r>
      <w:r w:rsidR="00C120E5" w:rsidRPr="00C120E5">
        <w:rPr>
          <w:i/>
        </w:rPr>
        <w:t>”</w:t>
      </w:r>
      <w:r w:rsidR="00CB07CF">
        <w:t xml:space="preserve"> </w:t>
      </w:r>
      <w:r w:rsidR="00017F4E">
        <w:t>Team. Then we applied this schema while loading the tables/collections by using Python.</w:t>
      </w:r>
      <w:r w:rsidR="00C120E5">
        <w:t xml:space="preserve"> To update the new “UPC”s, existing item list file is compared with the new item list file extracted from FTP server and updated new item list file is loaded to Mongo DB.</w:t>
      </w:r>
    </w:p>
    <w:p w14:paraId="46F466E3" w14:textId="77777777" w:rsidR="00F53CAB" w:rsidRDefault="00F53CAB" w:rsidP="00667BB4">
      <w:pPr>
        <w:pStyle w:val="Heading2"/>
        <w:jc w:val="center"/>
      </w:pPr>
      <w:bookmarkStart w:id="24" w:name="_Toc512958958"/>
    </w:p>
    <w:p w14:paraId="20165D85" w14:textId="2A27765C" w:rsidR="00385ED0" w:rsidRDefault="00667BB4" w:rsidP="00667BB4">
      <w:pPr>
        <w:pStyle w:val="Heading2"/>
        <w:jc w:val="center"/>
      </w:pPr>
      <w:r>
        <w:t>APPENDICES</w:t>
      </w:r>
      <w:bookmarkEnd w:id="24"/>
    </w:p>
    <w:p w14:paraId="150E7FA1" w14:textId="77777777" w:rsidR="00BA7E60" w:rsidRPr="00BA7E60" w:rsidRDefault="00BA7E60" w:rsidP="00BA7E60"/>
    <w:p w14:paraId="6842F277" w14:textId="77777777" w:rsidR="00BA7E60" w:rsidRPr="008A32C0" w:rsidRDefault="00BA7E60" w:rsidP="00BA7E60">
      <w:pPr>
        <w:pStyle w:val="Heading2"/>
        <w:jc w:val="center"/>
      </w:pPr>
      <w:bookmarkStart w:id="25" w:name="_Toc512958959"/>
      <w:r>
        <w:t>APPENDIX</w:t>
      </w:r>
      <w:r w:rsidRPr="008A32C0">
        <w:t xml:space="preserve"> –</w:t>
      </w:r>
      <w:r>
        <w:t xml:space="preserve"> DATA DICTIONARY</w:t>
      </w:r>
      <w:bookmarkEnd w:id="25"/>
    </w:p>
    <w:p w14:paraId="0C1F3A56" w14:textId="13387AD2" w:rsidR="00D53344" w:rsidRDefault="00D53344" w:rsidP="00573E4D">
      <w:pPr>
        <w:pStyle w:val="Heading2"/>
        <w:jc w:val="center"/>
      </w:pPr>
      <w:bookmarkStart w:id="26" w:name="_Toc512958960"/>
      <w:r w:rsidRPr="008A32C0">
        <w:t>APPENDIX B – CODES</w:t>
      </w:r>
      <w:bookmarkEnd w:id="26"/>
    </w:p>
    <w:p w14:paraId="78CC7E10" w14:textId="5A4B263B" w:rsidR="003533F2" w:rsidRDefault="003533F2" w:rsidP="003533F2">
      <w:pPr>
        <w:rPr>
          <w:b/>
          <w:sz w:val="28"/>
          <w:szCs w:val="28"/>
          <w:u w:val="single"/>
        </w:rPr>
      </w:pPr>
      <w:r w:rsidRPr="00573E4D">
        <w:rPr>
          <w:b/>
          <w:sz w:val="28"/>
          <w:szCs w:val="28"/>
          <w:u w:val="single"/>
        </w:rPr>
        <w:t>Part 1: Extracting Files Data to Mongo DB</w:t>
      </w:r>
    </w:p>
    <w:p w14:paraId="10069172" w14:textId="61E98833" w:rsidR="00FD2109" w:rsidRPr="00FD2109" w:rsidRDefault="00FD2109" w:rsidP="003533F2">
      <w:pPr>
        <w:rPr>
          <w:b/>
        </w:rPr>
      </w:pPr>
      <w:r w:rsidRPr="00FD2109">
        <w:rPr>
          <w:b/>
        </w:rPr>
        <w:t>Inline comments in each function gives a brief description of the functionality of the function.</w:t>
      </w:r>
    </w:p>
    <w:p w14:paraId="5158B47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import pandas as pd</w:t>
      </w:r>
    </w:p>
    <w:p w14:paraId="5310FBC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import numpy as np</w:t>
      </w:r>
    </w:p>
    <w:p w14:paraId="4D98998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from pymongo import MongoClient</w:t>
      </w:r>
    </w:p>
    <w:p w14:paraId="7246906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from datetime import datetime</w:t>
      </w:r>
    </w:p>
    <w:p w14:paraId="181EC0B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from datetime import timedelta</w:t>
      </w:r>
    </w:p>
    <w:p w14:paraId="6ED526A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import os</w:t>
      </w:r>
    </w:p>
    <w:p w14:paraId="023857D2" w14:textId="77777777" w:rsidR="003533F2" w:rsidRPr="003533F2" w:rsidRDefault="003533F2" w:rsidP="003533F2">
      <w:pPr>
        <w:spacing w:after="0" w:line="240" w:lineRule="auto"/>
        <w:contextualSpacing/>
        <w:rPr>
          <w:i/>
          <w:color w:val="808080" w:themeColor="background1" w:themeShade="80"/>
        </w:rPr>
      </w:pPr>
    </w:p>
    <w:p w14:paraId="468DB8A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def cleanSalesTrx(path,filename):</w:t>
      </w:r>
    </w:p>
    <w:p w14:paraId="45F2B731" w14:textId="77777777" w:rsidR="003533F2" w:rsidRPr="003533F2" w:rsidRDefault="003533F2" w:rsidP="003533F2">
      <w:pPr>
        <w:spacing w:after="0" w:line="240" w:lineRule="auto"/>
        <w:contextualSpacing/>
        <w:rPr>
          <w:b/>
          <w:i/>
        </w:rPr>
      </w:pPr>
      <w:r w:rsidRPr="003533F2">
        <w:rPr>
          <w:b/>
          <w:i/>
        </w:rPr>
        <w:t xml:space="preserve">    """</w:t>
      </w:r>
    </w:p>
    <w:p w14:paraId="3FDF43C7" w14:textId="40667C79" w:rsidR="003533F2" w:rsidRPr="003533F2" w:rsidRDefault="003533F2" w:rsidP="003533F2">
      <w:pPr>
        <w:spacing w:after="0" w:line="240" w:lineRule="auto"/>
        <w:contextualSpacing/>
        <w:rPr>
          <w:b/>
          <w:i/>
        </w:rPr>
      </w:pPr>
      <w:r w:rsidRPr="003533F2">
        <w:rPr>
          <w:b/>
          <w:i/>
        </w:rPr>
        <w:t xml:space="preserve">    Sales Transaction file has few junk characters at the start  of every row and empty column at the end. This function removes the junk characters and empty column and creates a cleaner version of the file. Return full file name to calling program.</w:t>
      </w:r>
    </w:p>
    <w:p w14:paraId="7337F44B" w14:textId="77777777" w:rsidR="003533F2" w:rsidRPr="003533F2" w:rsidRDefault="003533F2" w:rsidP="003533F2">
      <w:pPr>
        <w:spacing w:after="0" w:line="240" w:lineRule="auto"/>
        <w:contextualSpacing/>
        <w:rPr>
          <w:b/>
          <w:i/>
        </w:rPr>
      </w:pPr>
      <w:r w:rsidRPr="003533F2">
        <w:rPr>
          <w:b/>
          <w:i/>
        </w:rPr>
        <w:t xml:space="preserve">    """</w:t>
      </w:r>
    </w:p>
    <w:p w14:paraId="44A3DAA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messyFile = open(path+filename,encoding='latin_1')</w:t>
      </w:r>
    </w:p>
    <w:p w14:paraId="5D07363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tidyFile = open(path+'SalesTrxCln.txt','a')</w:t>
      </w:r>
    </w:p>
    <w:p w14:paraId="78B7D31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for line in messyFile.readlines():</w:t>
      </w:r>
    </w:p>
    <w:p w14:paraId="3F2AF86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tidyFile.write(line[3:-2]+'\n')</w:t>
      </w:r>
    </w:p>
    <w:p w14:paraId="6E88141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tidyFile.close()</w:t>
      </w:r>
    </w:p>
    <w:p w14:paraId="757737D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print('Sales Transaction File is cleaned')</w:t>
      </w:r>
    </w:p>
    <w:p w14:paraId="79A6984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return(tidyFile.name)</w:t>
      </w:r>
    </w:p>
    <w:p w14:paraId="072E011E" w14:textId="77777777" w:rsidR="003533F2" w:rsidRPr="003533F2" w:rsidRDefault="003533F2" w:rsidP="003533F2">
      <w:pPr>
        <w:spacing w:after="0" w:line="240" w:lineRule="auto"/>
        <w:contextualSpacing/>
        <w:rPr>
          <w:i/>
          <w:color w:val="808080" w:themeColor="background1" w:themeShade="80"/>
        </w:rPr>
      </w:pPr>
    </w:p>
    <w:p w14:paraId="0AED9D7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def extractSalesTrx(filename):</w:t>
      </w:r>
    </w:p>
    <w:p w14:paraId="58BE8F3B" w14:textId="77777777" w:rsidR="003533F2" w:rsidRPr="003533F2" w:rsidRDefault="003533F2" w:rsidP="003533F2">
      <w:pPr>
        <w:spacing w:after="0" w:line="240" w:lineRule="auto"/>
        <w:contextualSpacing/>
        <w:rPr>
          <w:b/>
          <w:i/>
        </w:rPr>
      </w:pPr>
      <w:r w:rsidRPr="003533F2">
        <w:rPr>
          <w:b/>
          <w:i/>
        </w:rPr>
        <w:t xml:space="preserve">    """</w:t>
      </w:r>
    </w:p>
    <w:p w14:paraId="2189C2B2" w14:textId="77777777" w:rsidR="003533F2" w:rsidRPr="003533F2" w:rsidRDefault="003533F2" w:rsidP="003533F2">
      <w:pPr>
        <w:spacing w:after="0" w:line="240" w:lineRule="auto"/>
        <w:contextualSpacing/>
        <w:rPr>
          <w:b/>
          <w:i/>
        </w:rPr>
      </w:pPr>
      <w:r w:rsidRPr="003533F2">
        <w:rPr>
          <w:b/>
          <w:i/>
        </w:rPr>
        <w:t xml:space="preserve">    This function extracts the sales transaction data from cleaned Sales file to python</w:t>
      </w:r>
    </w:p>
    <w:p w14:paraId="3CFEEE99" w14:textId="77777777" w:rsidR="003533F2" w:rsidRPr="003533F2" w:rsidRDefault="003533F2" w:rsidP="003533F2">
      <w:pPr>
        <w:spacing w:after="0" w:line="240" w:lineRule="auto"/>
        <w:contextualSpacing/>
        <w:rPr>
          <w:b/>
          <w:i/>
        </w:rPr>
      </w:pPr>
      <w:r w:rsidRPr="003533F2">
        <w:rPr>
          <w:b/>
          <w:i/>
        </w:rPr>
        <w:t xml:space="preserve">    It returns the sales transaction data frame</w:t>
      </w:r>
    </w:p>
    <w:p w14:paraId="1B142572" w14:textId="77777777" w:rsidR="003533F2" w:rsidRPr="003533F2" w:rsidRDefault="003533F2" w:rsidP="003533F2">
      <w:pPr>
        <w:spacing w:after="0" w:line="240" w:lineRule="auto"/>
        <w:contextualSpacing/>
        <w:rPr>
          <w:b/>
          <w:i/>
        </w:rPr>
      </w:pPr>
      <w:r w:rsidRPr="003533F2">
        <w:rPr>
          <w:b/>
          <w:i/>
        </w:rPr>
        <w:t xml:space="preserve">    Date Columns:</w:t>
      </w:r>
    </w:p>
    <w:p w14:paraId="6EED534A" w14:textId="77777777" w:rsidR="003533F2" w:rsidRPr="003533F2" w:rsidRDefault="003533F2" w:rsidP="003533F2">
      <w:pPr>
        <w:spacing w:after="0" w:line="240" w:lineRule="auto"/>
        <w:contextualSpacing/>
        <w:rPr>
          <w:b/>
          <w:i/>
        </w:rPr>
      </w:pPr>
      <w:r w:rsidRPr="003533F2">
        <w:rPr>
          <w:b/>
          <w:i/>
        </w:rPr>
        <w:t xml:space="preserve">    Bus Date: Time delta of 12 hours is added to Business Date to make sure date does not change</w:t>
      </w:r>
    </w:p>
    <w:p w14:paraId="21A125A9" w14:textId="77777777" w:rsidR="003533F2" w:rsidRPr="003533F2" w:rsidRDefault="003533F2" w:rsidP="003533F2">
      <w:pPr>
        <w:spacing w:after="0" w:line="240" w:lineRule="auto"/>
        <w:contextualSpacing/>
        <w:rPr>
          <w:b/>
          <w:i/>
        </w:rPr>
      </w:pPr>
      <w:r w:rsidRPr="003533F2">
        <w:rPr>
          <w:b/>
          <w:i/>
        </w:rPr>
        <w:t xml:space="preserve">    when it is loaded to Mongo</w:t>
      </w:r>
    </w:p>
    <w:p w14:paraId="3E2E8DE6" w14:textId="55BF209C" w:rsidR="003533F2" w:rsidRDefault="003533F2" w:rsidP="003533F2">
      <w:pPr>
        <w:spacing w:after="0" w:line="240" w:lineRule="auto"/>
        <w:contextualSpacing/>
        <w:rPr>
          <w:b/>
          <w:i/>
        </w:rPr>
      </w:pPr>
      <w:r w:rsidRPr="003533F2">
        <w:rPr>
          <w:b/>
          <w:i/>
        </w:rPr>
        <w:t xml:space="preserve">    Transaction Date and Time are concatenated to single Column</w:t>
      </w:r>
      <w:r w:rsidR="00573E4D">
        <w:rPr>
          <w:b/>
          <w:i/>
        </w:rPr>
        <w:t>.</w:t>
      </w:r>
    </w:p>
    <w:p w14:paraId="2052D4AB" w14:textId="51B277F2" w:rsidR="00573E4D" w:rsidRDefault="00573E4D" w:rsidP="003533F2">
      <w:pPr>
        <w:spacing w:after="0" w:line="240" w:lineRule="auto"/>
        <w:contextualSpacing/>
        <w:rPr>
          <w:b/>
          <w:i/>
        </w:rPr>
      </w:pPr>
      <w:r>
        <w:rPr>
          <w:b/>
          <w:i/>
        </w:rPr>
        <w:t xml:space="preserve">   Two transaction dates are added one in GMT and one in local time (in single format).</w:t>
      </w:r>
    </w:p>
    <w:p w14:paraId="46B0589A" w14:textId="107C11FD" w:rsidR="00573E4D" w:rsidRPr="003533F2" w:rsidRDefault="00573E4D" w:rsidP="003533F2">
      <w:pPr>
        <w:spacing w:after="0" w:line="240" w:lineRule="auto"/>
        <w:contextualSpacing/>
        <w:rPr>
          <w:b/>
          <w:i/>
        </w:rPr>
      </w:pPr>
      <w:r>
        <w:rPr>
          <w:b/>
          <w:i/>
        </w:rPr>
        <w:lastRenderedPageBreak/>
        <w:t xml:space="preserve">  </w:t>
      </w:r>
      <w:r w:rsidRPr="00573E4D">
        <w:rPr>
          <w:b/>
          <w:i/>
          <w:u w:val="single"/>
        </w:rPr>
        <w:t>Note</w:t>
      </w:r>
      <w:r>
        <w:rPr>
          <w:b/>
          <w:i/>
        </w:rPr>
        <w:t>: Mongo DB stores datetime in GMT by default. So, if a datetime column is being sent in different time zone to Mongo, it automatically converts to GMT.</w:t>
      </w:r>
    </w:p>
    <w:p w14:paraId="1B0691AA" w14:textId="77777777" w:rsidR="003533F2" w:rsidRPr="003533F2" w:rsidRDefault="003533F2" w:rsidP="003533F2">
      <w:pPr>
        <w:spacing w:after="0" w:line="240" w:lineRule="auto"/>
        <w:contextualSpacing/>
        <w:rPr>
          <w:i/>
        </w:rPr>
      </w:pPr>
      <w:r w:rsidRPr="003533F2">
        <w:rPr>
          <w:b/>
          <w:i/>
        </w:rPr>
        <w:t xml:space="preserve">    """</w:t>
      </w:r>
    </w:p>
    <w:p w14:paraId="660EE9D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sales_cols = {'StoreNum':np.int64,</w:t>
      </w:r>
    </w:p>
    <w:p w14:paraId="652CE69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'Register':np.int64,</w:t>
      </w:r>
    </w:p>
    <w:p w14:paraId="06963B3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'TransNum':np.int64,</w:t>
      </w:r>
    </w:p>
    <w:p w14:paraId="4C6B88F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'TransDatetime(GMT)':'datetime64[ns]',</w:t>
      </w:r>
    </w:p>
    <w:p w14:paraId="54719A6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'TransDatetime(Local)':str,</w:t>
      </w:r>
    </w:p>
    <w:p w14:paraId="253E6B1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'BusDate':'datetime64[ns]',</w:t>
      </w:r>
    </w:p>
    <w:p w14:paraId="669F383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'UPC':str,</w:t>
      </w:r>
    </w:p>
    <w:p w14:paraId="053D185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'ItemID':str,</w:t>
      </w:r>
    </w:p>
    <w:p w14:paraId="13DB5A1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'DeptNum':np.int64,</w:t>
      </w:r>
    </w:p>
    <w:p w14:paraId="611CA6D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'ItemQuantity':np.float64,</w:t>
      </w:r>
    </w:p>
    <w:p w14:paraId="233A12B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'WeightAmt':np.float64,</w:t>
      </w:r>
    </w:p>
    <w:p w14:paraId="05ED240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'SalesAmt':np.float64,</w:t>
      </w:r>
    </w:p>
    <w:p w14:paraId="758B7B00"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'CostAmt':np.float64,</w:t>
      </w:r>
    </w:p>
    <w:p w14:paraId="02FAAF2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'CashierNum':np.int64,</w:t>
      </w:r>
    </w:p>
    <w:p w14:paraId="661D4FD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'PriceType':str,</w:t>
      </w:r>
    </w:p>
    <w:p w14:paraId="0D8CD68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'ServiceType':str,</w:t>
      </w:r>
    </w:p>
    <w:p w14:paraId="6F0FE23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'TenderType':str,</w:t>
      </w:r>
    </w:p>
    <w:p w14:paraId="4F65857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'LoyaltyCardNumber':np.int64}</w:t>
      </w:r>
    </w:p>
    <w:p w14:paraId="04BEC07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salesTrx = pd.read_csv(filename,</w:t>
      </w:r>
    </w:p>
    <w:p w14:paraId="24EB381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sep='|',</w:t>
      </w:r>
    </w:p>
    <w:p w14:paraId="6ED41C3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header=None,</w:t>
      </w:r>
    </w:p>
    <w:p w14:paraId="5A4BD4A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parse_dates= [[3,4],5])</w:t>
      </w:r>
    </w:p>
    <w:p w14:paraId="2A2A06F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salesTrx=pd.concat([salesTrx.iloc[:,1:4],salesTrx.iloc[:,0],salesTrx.iloc[:,0].astype(str),salesTrx.iloc[:,4:]],axis=1)</w:t>
      </w:r>
    </w:p>
    <w:p w14:paraId="295A656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salesTrx.columns=sales_cols.keys()</w:t>
      </w:r>
    </w:p>
    <w:p w14:paraId="0BF136A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salesTrx.fillna({'UPC':-999,</w:t>
      </w:r>
    </w:p>
    <w:p w14:paraId="3FCA5F6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'LoyaltyCardNumber':-999},inplace=True)</w:t>
      </w:r>
    </w:p>
    <w:p w14:paraId="51BB289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salesTrx=salesTrx.astype(sales_cols)</w:t>
      </w:r>
    </w:p>
    <w:p w14:paraId="1410325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salesTrx['BusDate'] = salesTrx['BusDate']+timedelta(hours=12)</w:t>
      </w:r>
    </w:p>
    <w:p w14:paraId="4C673FF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salesTrx.name = 'SalesTrx'</w:t>
      </w:r>
    </w:p>
    <w:p w14:paraId="300EC2B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print(salesTrx.dtypes)</w:t>
      </w:r>
    </w:p>
    <w:p w14:paraId="4150152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return(salesTrx)</w:t>
      </w:r>
    </w:p>
    <w:p w14:paraId="384982D8" w14:textId="77777777" w:rsidR="003533F2" w:rsidRPr="003533F2" w:rsidRDefault="003533F2" w:rsidP="003533F2">
      <w:pPr>
        <w:spacing w:after="0" w:line="240" w:lineRule="auto"/>
        <w:contextualSpacing/>
        <w:rPr>
          <w:i/>
          <w:color w:val="808080" w:themeColor="background1" w:themeShade="80"/>
        </w:rPr>
      </w:pPr>
    </w:p>
    <w:p w14:paraId="772D58F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def extractItemAttr(path,filename):</w:t>
      </w:r>
    </w:p>
    <w:p w14:paraId="21BB7E16" w14:textId="77777777" w:rsidR="003533F2" w:rsidRPr="003533F2" w:rsidRDefault="003533F2" w:rsidP="003533F2">
      <w:pPr>
        <w:spacing w:after="0" w:line="240" w:lineRule="auto"/>
        <w:contextualSpacing/>
        <w:jc w:val="both"/>
        <w:rPr>
          <w:b/>
          <w:i/>
        </w:rPr>
      </w:pPr>
      <w:r w:rsidRPr="003533F2">
        <w:rPr>
          <w:b/>
          <w:i/>
        </w:rPr>
        <w:t xml:space="preserve">    """</w:t>
      </w:r>
    </w:p>
    <w:p w14:paraId="30E0D0DC" w14:textId="77777777" w:rsidR="003533F2" w:rsidRPr="003533F2" w:rsidRDefault="003533F2" w:rsidP="003533F2">
      <w:pPr>
        <w:spacing w:after="0" w:line="240" w:lineRule="auto"/>
        <w:contextualSpacing/>
        <w:jc w:val="both"/>
        <w:rPr>
          <w:b/>
          <w:i/>
        </w:rPr>
      </w:pPr>
      <w:r w:rsidRPr="003533F2">
        <w:rPr>
          <w:b/>
          <w:i/>
        </w:rPr>
        <w:t xml:space="preserve">    This function extracts the sales transaction data from Item Attribute file to python</w:t>
      </w:r>
    </w:p>
    <w:p w14:paraId="3BB94A9C" w14:textId="77777777" w:rsidR="003533F2" w:rsidRPr="003533F2" w:rsidRDefault="003533F2" w:rsidP="003533F2">
      <w:pPr>
        <w:spacing w:after="0" w:line="240" w:lineRule="auto"/>
        <w:contextualSpacing/>
        <w:jc w:val="both"/>
        <w:rPr>
          <w:b/>
          <w:i/>
        </w:rPr>
      </w:pPr>
      <w:r w:rsidRPr="003533F2">
        <w:rPr>
          <w:b/>
          <w:i/>
        </w:rPr>
        <w:t xml:space="preserve">    It returns the Item Atrribute data frame</w:t>
      </w:r>
    </w:p>
    <w:p w14:paraId="4E700F79" w14:textId="77777777" w:rsidR="003533F2" w:rsidRPr="003533F2" w:rsidRDefault="003533F2" w:rsidP="003533F2">
      <w:pPr>
        <w:spacing w:after="0" w:line="240" w:lineRule="auto"/>
        <w:contextualSpacing/>
        <w:jc w:val="both"/>
        <w:rPr>
          <w:b/>
          <w:i/>
        </w:rPr>
      </w:pPr>
      <w:r w:rsidRPr="003533F2">
        <w:rPr>
          <w:b/>
          <w:i/>
        </w:rPr>
        <w:t xml:space="preserve">    Date Columns:</w:t>
      </w:r>
    </w:p>
    <w:p w14:paraId="11C8ADC2" w14:textId="7F9D1EA9" w:rsidR="003533F2" w:rsidRPr="003533F2" w:rsidRDefault="003533F2" w:rsidP="003533F2">
      <w:pPr>
        <w:spacing w:after="0" w:line="240" w:lineRule="auto"/>
        <w:contextualSpacing/>
        <w:jc w:val="both"/>
        <w:rPr>
          <w:b/>
          <w:i/>
        </w:rPr>
      </w:pPr>
      <w:r w:rsidRPr="003533F2">
        <w:rPr>
          <w:b/>
          <w:i/>
        </w:rPr>
        <w:lastRenderedPageBreak/>
        <w:t xml:space="preserve">    Attribute Start Date and Attribute End Date: Time delta of 12 hours is added to Attribute Dates to </w:t>
      </w:r>
      <w:r>
        <w:rPr>
          <w:b/>
          <w:i/>
        </w:rPr>
        <w:t xml:space="preserve">   </w:t>
      </w:r>
      <w:r w:rsidRPr="003533F2">
        <w:rPr>
          <w:b/>
          <w:i/>
        </w:rPr>
        <w:t>make sure date does not change when it is loaded to Mongo</w:t>
      </w:r>
    </w:p>
    <w:p w14:paraId="5ABE9EE0" w14:textId="77777777" w:rsidR="003533F2" w:rsidRPr="003533F2" w:rsidRDefault="003533F2" w:rsidP="003533F2">
      <w:pPr>
        <w:spacing w:after="0" w:line="240" w:lineRule="auto"/>
        <w:contextualSpacing/>
        <w:jc w:val="both"/>
        <w:rPr>
          <w:b/>
          <w:i/>
        </w:rPr>
      </w:pPr>
      <w:r w:rsidRPr="003533F2">
        <w:rPr>
          <w:b/>
          <w:i/>
        </w:rPr>
        <w:t xml:space="preserve">    """</w:t>
      </w:r>
    </w:p>
    <w:p w14:paraId="5DE1E87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attr_cols = {"UPC":str,</w:t>
      </w:r>
    </w:p>
    <w:p w14:paraId="3E9F1490"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"ItemPosDes":str,</w:t>
      </w:r>
    </w:p>
    <w:p w14:paraId="77E4A62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"ItemAttributeDes":str,</w:t>
      </w:r>
    </w:p>
    <w:p w14:paraId="19C7688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"ItemAttributeValue":str,</w:t>
      </w:r>
    </w:p>
    <w:p w14:paraId="12020A2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"AttributeStartDate":"datetime64[ns]",</w:t>
      </w:r>
    </w:p>
    <w:p w14:paraId="734BCDA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"AttributeEndDate":"datetime64[ns]"</w:t>
      </w:r>
    </w:p>
    <w:p w14:paraId="3E1DAA4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131A5690"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item_att= pd.read_csv(path+filename,</w:t>
      </w:r>
    </w:p>
    <w:p w14:paraId="747793F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sep = '|',</w:t>
      </w:r>
    </w:p>
    <w:p w14:paraId="2A73AF9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skiprows=3,</w:t>
      </w:r>
    </w:p>
    <w:p w14:paraId="3324E7E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header = None,</w:t>
      </w:r>
    </w:p>
    <w:p w14:paraId="29E0BEB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names=attr_cols.keys(),</w:t>
      </w:r>
    </w:p>
    <w:p w14:paraId="2E02393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parse_dates=[4,5])</w:t>
      </w:r>
    </w:p>
    <w:p w14:paraId="265ADE8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item_att = item_att.astype(attr_cols)</w:t>
      </w:r>
    </w:p>
    <w:p w14:paraId="0717ED8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item_att['AttributeStartDate'] = item_att['AttributeStartDate']+timedelta(hours=12)</w:t>
      </w:r>
    </w:p>
    <w:p w14:paraId="3C006A5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item_att['AttributeEndDate'] = item_att['AttributeEndDate']+timedelta(hours=12)</w:t>
      </w:r>
    </w:p>
    <w:p w14:paraId="76FCC06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return (item_att)</w:t>
      </w:r>
    </w:p>
    <w:p w14:paraId="596E3B15" w14:textId="77777777" w:rsidR="003533F2" w:rsidRPr="003533F2" w:rsidRDefault="003533F2" w:rsidP="003533F2">
      <w:pPr>
        <w:spacing w:after="0" w:line="240" w:lineRule="auto"/>
        <w:contextualSpacing/>
        <w:rPr>
          <w:i/>
          <w:color w:val="808080" w:themeColor="background1" w:themeShade="80"/>
        </w:rPr>
      </w:pPr>
    </w:p>
    <w:p w14:paraId="74DD84A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71369CF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def extractCustomer(path,filename):</w:t>
      </w:r>
    </w:p>
    <w:p w14:paraId="573150E1" w14:textId="77777777" w:rsidR="003533F2" w:rsidRPr="003533F2" w:rsidRDefault="003533F2" w:rsidP="003533F2">
      <w:pPr>
        <w:spacing w:after="0" w:line="240" w:lineRule="auto"/>
        <w:contextualSpacing/>
        <w:rPr>
          <w:b/>
          <w:i/>
        </w:rPr>
      </w:pPr>
      <w:r w:rsidRPr="003533F2">
        <w:rPr>
          <w:b/>
          <w:i/>
        </w:rPr>
        <w:t xml:space="preserve">    """</w:t>
      </w:r>
    </w:p>
    <w:p w14:paraId="19F89FC8" w14:textId="77777777" w:rsidR="003533F2" w:rsidRPr="003533F2" w:rsidRDefault="003533F2" w:rsidP="003533F2">
      <w:pPr>
        <w:spacing w:after="0" w:line="240" w:lineRule="auto"/>
        <w:contextualSpacing/>
        <w:rPr>
          <w:b/>
          <w:i/>
        </w:rPr>
      </w:pPr>
      <w:r w:rsidRPr="003533F2">
        <w:rPr>
          <w:b/>
          <w:i/>
        </w:rPr>
        <w:t xml:space="preserve">    This function extracts the sales transaction data from Customer file to python</w:t>
      </w:r>
    </w:p>
    <w:p w14:paraId="72167F8A" w14:textId="77777777" w:rsidR="003533F2" w:rsidRPr="003533F2" w:rsidRDefault="003533F2" w:rsidP="003533F2">
      <w:pPr>
        <w:spacing w:after="0" w:line="240" w:lineRule="auto"/>
        <w:contextualSpacing/>
        <w:rPr>
          <w:b/>
          <w:i/>
        </w:rPr>
      </w:pPr>
      <w:r w:rsidRPr="003533F2">
        <w:rPr>
          <w:b/>
          <w:i/>
        </w:rPr>
        <w:t xml:space="preserve">    It returns the Customer data frame</w:t>
      </w:r>
    </w:p>
    <w:p w14:paraId="6427C0B3" w14:textId="77777777" w:rsidR="003533F2" w:rsidRPr="003533F2" w:rsidRDefault="003533F2" w:rsidP="003533F2">
      <w:pPr>
        <w:spacing w:after="0" w:line="240" w:lineRule="auto"/>
        <w:contextualSpacing/>
        <w:rPr>
          <w:b/>
          <w:i/>
        </w:rPr>
      </w:pPr>
      <w:r w:rsidRPr="003533F2">
        <w:rPr>
          <w:b/>
          <w:i/>
        </w:rPr>
        <w:t xml:space="preserve">    """</w:t>
      </w:r>
    </w:p>
    <w:p w14:paraId="64187EB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1AC1738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cust_cols = {"LoyaltyCardNum":np.int64,</w:t>
      </w:r>
    </w:p>
    <w:p w14:paraId="0A7A5F2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"HouseholdNum":np.int64,</w:t>
      </w:r>
    </w:p>
    <w:p w14:paraId="13A15C3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"MemberFavStore":np.int64,</w:t>
      </w:r>
    </w:p>
    <w:p w14:paraId="305ABBC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"City":str,</w:t>
      </w:r>
    </w:p>
    <w:p w14:paraId="23E1FA4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"State":str,</w:t>
      </w:r>
    </w:p>
    <w:p w14:paraId="2F4AAEB0"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"ZipCode":str,</w:t>
      </w:r>
    </w:p>
    <w:p w14:paraId="5F1C6150"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"ExtraCol":str</w:t>
      </w:r>
    </w:p>
    <w:p w14:paraId="5ECE2FE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2711663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cust_list = pd.read_csv(path + filename,</w:t>
      </w:r>
    </w:p>
    <w:p w14:paraId="618B6B5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sep = '|',</w:t>
      </w:r>
    </w:p>
    <w:p w14:paraId="3CA242F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header = None,</w:t>
      </w:r>
    </w:p>
    <w:p w14:paraId="37EF234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encoding='latin_1',</w:t>
      </w:r>
    </w:p>
    <w:p w14:paraId="6C29C4D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quoting=3,</w:t>
      </w:r>
    </w:p>
    <w:p w14:paraId="1972639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names=cust_cols.keys())</w:t>
      </w:r>
    </w:p>
    <w:p w14:paraId="5462B9A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cust_list.isna().sum()</w:t>
      </w:r>
    </w:p>
    <w:p w14:paraId="6A79C8F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lastRenderedPageBreak/>
        <w:t xml:space="preserve">    cust_list.fillna({'LoyaltyCardNum':-999,</w:t>
      </w:r>
    </w:p>
    <w:p w14:paraId="5D1F582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'HouseholdNum':-999,</w:t>
      </w:r>
    </w:p>
    <w:p w14:paraId="1686121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'MemberFavStore':-999},inplace=True)</w:t>
      </w:r>
    </w:p>
    <w:p w14:paraId="30708CC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cust_list = cust_list.astype(cust_cols)</w:t>
      </w:r>
    </w:p>
    <w:p w14:paraId="68D50C9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cust_list = cust_list.drop(['ExtraCol'],axis = 1)</w:t>
      </w:r>
    </w:p>
    <w:p w14:paraId="5050474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return (cust_list)</w:t>
      </w:r>
    </w:p>
    <w:p w14:paraId="32CB73DE" w14:textId="77777777" w:rsidR="003533F2" w:rsidRPr="003533F2" w:rsidRDefault="003533F2" w:rsidP="003533F2">
      <w:pPr>
        <w:spacing w:after="0" w:line="240" w:lineRule="auto"/>
        <w:contextualSpacing/>
        <w:rPr>
          <w:i/>
          <w:color w:val="808080" w:themeColor="background1" w:themeShade="80"/>
        </w:rPr>
      </w:pPr>
    </w:p>
    <w:p w14:paraId="4228D5E7" w14:textId="49BADE8A" w:rsidR="003533F2" w:rsidRDefault="003533F2" w:rsidP="003533F2">
      <w:pPr>
        <w:spacing w:after="0" w:line="240" w:lineRule="auto"/>
        <w:contextualSpacing/>
        <w:rPr>
          <w:i/>
          <w:color w:val="808080" w:themeColor="background1" w:themeShade="80"/>
        </w:rPr>
      </w:pPr>
      <w:r w:rsidRPr="003533F2">
        <w:rPr>
          <w:i/>
          <w:color w:val="808080" w:themeColor="background1" w:themeShade="80"/>
        </w:rPr>
        <w:t>def extractItemList(path,filename):</w:t>
      </w:r>
    </w:p>
    <w:p w14:paraId="6D616B9B" w14:textId="77777777" w:rsidR="003533F2" w:rsidRPr="003533F2" w:rsidRDefault="003533F2" w:rsidP="003533F2">
      <w:pPr>
        <w:spacing w:after="0" w:line="240" w:lineRule="auto"/>
        <w:contextualSpacing/>
        <w:rPr>
          <w:b/>
          <w:i/>
        </w:rPr>
      </w:pPr>
      <w:r w:rsidRPr="003533F2">
        <w:rPr>
          <w:b/>
          <w:i/>
        </w:rPr>
        <w:t xml:space="preserve">    """</w:t>
      </w:r>
    </w:p>
    <w:p w14:paraId="4D6A1D42" w14:textId="79C5A531" w:rsidR="003533F2" w:rsidRDefault="003533F2" w:rsidP="003533F2">
      <w:pPr>
        <w:spacing w:after="0" w:line="240" w:lineRule="auto"/>
        <w:contextualSpacing/>
        <w:rPr>
          <w:b/>
          <w:i/>
        </w:rPr>
      </w:pPr>
      <w:r w:rsidRPr="003533F2">
        <w:rPr>
          <w:b/>
          <w:i/>
        </w:rPr>
        <w:t xml:space="preserve">    This function extracts the </w:t>
      </w:r>
      <w:r>
        <w:rPr>
          <w:b/>
          <w:i/>
        </w:rPr>
        <w:t>item list</w:t>
      </w:r>
      <w:r w:rsidRPr="003533F2">
        <w:rPr>
          <w:b/>
          <w:i/>
        </w:rPr>
        <w:t xml:space="preserve"> data from </w:t>
      </w:r>
      <w:r>
        <w:rPr>
          <w:b/>
          <w:i/>
        </w:rPr>
        <w:t>item list</w:t>
      </w:r>
      <w:r w:rsidRPr="003533F2">
        <w:rPr>
          <w:b/>
          <w:i/>
        </w:rPr>
        <w:t xml:space="preserve"> file to python</w:t>
      </w:r>
      <w:r>
        <w:rPr>
          <w:b/>
          <w:i/>
        </w:rPr>
        <w:t xml:space="preserve">. Item status are decoded appropriately – 0 as Invalid Item, 1 as Active, 2 as Suspended, 3 as deleted. </w:t>
      </w:r>
    </w:p>
    <w:p w14:paraId="2E5F38E5" w14:textId="675D4665" w:rsidR="003533F2" w:rsidRPr="003533F2" w:rsidRDefault="003533F2" w:rsidP="003533F2">
      <w:pPr>
        <w:spacing w:after="0" w:line="240" w:lineRule="auto"/>
        <w:contextualSpacing/>
        <w:rPr>
          <w:b/>
          <w:i/>
        </w:rPr>
      </w:pPr>
      <w:r>
        <w:rPr>
          <w:b/>
          <w:i/>
        </w:rPr>
        <w:t>Null values of UPCs are filled with -999</w:t>
      </w:r>
    </w:p>
    <w:p w14:paraId="1478DA23" w14:textId="77777777" w:rsidR="003533F2" w:rsidRPr="003533F2" w:rsidRDefault="003533F2" w:rsidP="003533F2">
      <w:pPr>
        <w:spacing w:after="0" w:line="240" w:lineRule="auto"/>
        <w:contextualSpacing/>
        <w:rPr>
          <w:b/>
          <w:i/>
        </w:rPr>
      </w:pPr>
      <w:r w:rsidRPr="003533F2">
        <w:rPr>
          <w:b/>
          <w:i/>
        </w:rPr>
        <w:t xml:space="preserve">    """</w:t>
      </w:r>
    </w:p>
    <w:p w14:paraId="20F836F7" w14:textId="77777777" w:rsidR="003533F2" w:rsidRPr="003533F2" w:rsidRDefault="003533F2" w:rsidP="003533F2">
      <w:pPr>
        <w:spacing w:after="0" w:line="240" w:lineRule="auto"/>
        <w:contextualSpacing/>
        <w:rPr>
          <w:i/>
          <w:color w:val="808080" w:themeColor="background1" w:themeShade="80"/>
        </w:rPr>
      </w:pPr>
    </w:p>
    <w:p w14:paraId="33A2D8F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item_cols = {"UPC":str,</w:t>
      </w:r>
    </w:p>
    <w:p w14:paraId="096AFBC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"ItemID":str,</w:t>
      </w:r>
    </w:p>
    <w:p w14:paraId="684934D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"Status":np.int64,</w:t>
      </w:r>
    </w:p>
    <w:p w14:paraId="5B7DF7F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"LongDes":str,</w:t>
      </w:r>
    </w:p>
    <w:p w14:paraId="0A9FD93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"ShortDes":str,</w:t>
      </w:r>
    </w:p>
    <w:p w14:paraId="315BE15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"ClassCode":np.int64,</w:t>
      </w:r>
    </w:p>
    <w:p w14:paraId="2CE013A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"ClassDes":str,</w:t>
      </w:r>
    </w:p>
    <w:p w14:paraId="2B5EDA1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"CategoryCode":np.int64,</w:t>
      </w:r>
    </w:p>
    <w:p w14:paraId="70E177D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"CategoryDes":str,</w:t>
      </w:r>
    </w:p>
    <w:p w14:paraId="14BEC0D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"FamilyCode":np.int64,</w:t>
      </w:r>
    </w:p>
    <w:p w14:paraId="74F8637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"FamilyDes":str,</w:t>
      </w:r>
    </w:p>
    <w:p w14:paraId="780E013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"DepartmentCode":np.int64,</w:t>
      </w:r>
    </w:p>
    <w:p w14:paraId="4C515B0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"StoreBrand":str,</w:t>
      </w:r>
    </w:p>
    <w:p w14:paraId="681E9A8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"ExtraDes":str,</w:t>
      </w:r>
    </w:p>
    <w:p w14:paraId="791AE53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"ExtraCol":str}</w:t>
      </w:r>
    </w:p>
    <w:p w14:paraId="17D937D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item_list = pd.read_csv(path+filename,</w:t>
      </w:r>
    </w:p>
    <w:p w14:paraId="0340157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sep = '|',</w:t>
      </w:r>
    </w:p>
    <w:p w14:paraId="4C8522D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header = None,</w:t>
      </w:r>
    </w:p>
    <w:p w14:paraId="2A96886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encoding='latin1',</w:t>
      </w:r>
    </w:p>
    <w:p w14:paraId="6BFC5A7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names=item_cols.keys(),</w:t>
      </w:r>
    </w:p>
    <w:p w14:paraId="4B269EA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dtype=item_cols,</w:t>
      </w:r>
    </w:p>
    <w:p w14:paraId="23A070D0"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quoting=3)</w:t>
      </w:r>
    </w:p>
    <w:p w14:paraId="5D14ABB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item_list.replace({'Status':{0:'Invalid Item',</w:t>
      </w:r>
    </w:p>
    <w:p w14:paraId="7D0D32C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1:'Active',</w:t>
      </w:r>
    </w:p>
    <w:p w14:paraId="7E61A9D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2:'Suspended',</w:t>
      </w:r>
    </w:p>
    <w:p w14:paraId="03BDD47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3:'Deleted'}},inplace=True)</w:t>
      </w:r>
    </w:p>
    <w:p w14:paraId="248C524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item_list['UPC'].fillna('-999',inplace=True)</w:t>
      </w:r>
    </w:p>
    <w:p w14:paraId="363CB24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item_list = item_list.drop(['ExtraCol'],axis = 1)</w:t>
      </w:r>
    </w:p>
    <w:p w14:paraId="5191054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item_list.dtypes</w:t>
      </w:r>
    </w:p>
    <w:p w14:paraId="438404F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lastRenderedPageBreak/>
        <w:t xml:space="preserve">    return(item_list)</w:t>
      </w:r>
    </w:p>
    <w:p w14:paraId="3ABFCDA7" w14:textId="77777777" w:rsidR="003533F2" w:rsidRPr="003533F2" w:rsidRDefault="003533F2" w:rsidP="003533F2">
      <w:pPr>
        <w:spacing w:after="0" w:line="240" w:lineRule="auto"/>
        <w:contextualSpacing/>
        <w:rPr>
          <w:i/>
          <w:color w:val="808080" w:themeColor="background1" w:themeShade="80"/>
        </w:rPr>
      </w:pPr>
    </w:p>
    <w:p w14:paraId="6B41498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def connectToMongo(hostname,port):</w:t>
      </w:r>
    </w:p>
    <w:p w14:paraId="42AF5D72" w14:textId="77777777" w:rsidR="003533F2" w:rsidRPr="003533F2" w:rsidRDefault="003533F2" w:rsidP="003533F2">
      <w:pPr>
        <w:spacing w:after="0" w:line="240" w:lineRule="auto"/>
        <w:contextualSpacing/>
        <w:rPr>
          <w:b/>
          <w:i/>
        </w:rPr>
      </w:pPr>
      <w:r w:rsidRPr="003533F2">
        <w:rPr>
          <w:b/>
          <w:i/>
        </w:rPr>
        <w:t xml:space="preserve">    """</w:t>
      </w:r>
    </w:p>
    <w:p w14:paraId="5CA0B34E" w14:textId="77777777" w:rsidR="003533F2" w:rsidRPr="003533F2" w:rsidRDefault="003533F2" w:rsidP="003533F2">
      <w:pPr>
        <w:spacing w:after="0" w:line="240" w:lineRule="auto"/>
        <w:contextualSpacing/>
        <w:rPr>
          <w:b/>
          <w:i/>
        </w:rPr>
      </w:pPr>
      <w:r w:rsidRPr="003533F2">
        <w:rPr>
          <w:b/>
          <w:i/>
        </w:rPr>
        <w:t xml:space="preserve">    This function estalishes connection to Mongo DB and returns connection object</w:t>
      </w:r>
    </w:p>
    <w:p w14:paraId="1C0BAFD3" w14:textId="77777777" w:rsidR="003533F2" w:rsidRPr="003533F2" w:rsidRDefault="003533F2" w:rsidP="003533F2">
      <w:pPr>
        <w:spacing w:after="0" w:line="240" w:lineRule="auto"/>
        <w:contextualSpacing/>
        <w:rPr>
          <w:b/>
          <w:i/>
        </w:rPr>
      </w:pPr>
      <w:r w:rsidRPr="003533F2">
        <w:rPr>
          <w:b/>
          <w:i/>
        </w:rPr>
        <w:t xml:space="preserve">    """</w:t>
      </w:r>
    </w:p>
    <w:p w14:paraId="0764E82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mongoConnect = MongoClient(host='127.0.0.1',port=27017)</w:t>
      </w:r>
    </w:p>
    <w:p w14:paraId="4529EF7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return mongoConnect</w:t>
      </w:r>
    </w:p>
    <w:p w14:paraId="74D55C68" w14:textId="77777777" w:rsidR="003533F2" w:rsidRPr="003533F2" w:rsidRDefault="003533F2" w:rsidP="003533F2">
      <w:pPr>
        <w:spacing w:after="0" w:line="240" w:lineRule="auto"/>
        <w:contextualSpacing/>
        <w:rPr>
          <w:i/>
          <w:color w:val="808080" w:themeColor="background1" w:themeShade="80"/>
        </w:rPr>
      </w:pPr>
    </w:p>
    <w:p w14:paraId="3847055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def insertIntoMongoDF(database,collection,mongo_conn,df):</w:t>
      </w:r>
    </w:p>
    <w:p w14:paraId="17A54C67" w14:textId="77777777" w:rsidR="003533F2" w:rsidRPr="003533F2" w:rsidRDefault="003533F2" w:rsidP="003533F2">
      <w:pPr>
        <w:spacing w:after="0" w:line="240" w:lineRule="auto"/>
        <w:contextualSpacing/>
        <w:rPr>
          <w:b/>
          <w:i/>
        </w:rPr>
      </w:pPr>
      <w:r w:rsidRPr="003533F2">
        <w:rPr>
          <w:b/>
          <w:i/>
        </w:rPr>
        <w:t xml:space="preserve">    """</w:t>
      </w:r>
    </w:p>
    <w:p w14:paraId="3B70C4D0" w14:textId="77777777" w:rsidR="003533F2" w:rsidRPr="003533F2" w:rsidRDefault="003533F2" w:rsidP="003533F2">
      <w:pPr>
        <w:spacing w:after="0" w:line="240" w:lineRule="auto"/>
        <w:contextualSpacing/>
        <w:rPr>
          <w:b/>
          <w:i/>
        </w:rPr>
      </w:pPr>
      <w:r w:rsidRPr="003533F2">
        <w:rPr>
          <w:b/>
          <w:i/>
        </w:rPr>
        <w:t xml:space="preserve">    This function insert the data in DataFrame format into appropriate collection in mongo DB</w:t>
      </w:r>
    </w:p>
    <w:p w14:paraId="703B3EA5" w14:textId="77777777" w:rsidR="003533F2" w:rsidRPr="003533F2" w:rsidRDefault="003533F2" w:rsidP="003533F2">
      <w:pPr>
        <w:spacing w:after="0" w:line="240" w:lineRule="auto"/>
        <w:contextualSpacing/>
        <w:rPr>
          <w:b/>
          <w:i/>
        </w:rPr>
      </w:pPr>
      <w:r w:rsidRPr="003533F2">
        <w:rPr>
          <w:b/>
          <w:i/>
        </w:rPr>
        <w:t xml:space="preserve">    """</w:t>
      </w:r>
    </w:p>
    <w:p w14:paraId="2BDF2D0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db = mongo_conn.get_database(database)</w:t>
      </w:r>
    </w:p>
    <w:p w14:paraId="2BCF9E1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db.get_collection(collection).drop()</w:t>
      </w:r>
    </w:p>
    <w:p w14:paraId="56F0C0C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db.create_collection(collection)</w:t>
      </w:r>
    </w:p>
    <w:p w14:paraId="6D21809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db.get_collection(collection).insert_many(df.to_dict(orient='record'))</w:t>
      </w:r>
    </w:p>
    <w:p w14:paraId="395008D0"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4E6EDE1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def insertIntoMongoDict(database,collection,mongo_conn,records):</w:t>
      </w:r>
    </w:p>
    <w:p w14:paraId="0E4BF47A" w14:textId="77777777" w:rsidR="003533F2" w:rsidRPr="003533F2" w:rsidRDefault="003533F2" w:rsidP="003533F2">
      <w:pPr>
        <w:spacing w:after="0" w:line="240" w:lineRule="auto"/>
        <w:contextualSpacing/>
        <w:rPr>
          <w:b/>
          <w:i/>
        </w:rPr>
      </w:pPr>
      <w:r w:rsidRPr="003533F2">
        <w:rPr>
          <w:b/>
          <w:i/>
        </w:rPr>
        <w:t xml:space="preserve">    """</w:t>
      </w:r>
    </w:p>
    <w:p w14:paraId="12EE9C0D" w14:textId="77777777" w:rsidR="003533F2" w:rsidRPr="003533F2" w:rsidRDefault="003533F2" w:rsidP="003533F2">
      <w:pPr>
        <w:spacing w:after="0" w:line="240" w:lineRule="auto"/>
        <w:contextualSpacing/>
        <w:rPr>
          <w:b/>
          <w:i/>
        </w:rPr>
      </w:pPr>
      <w:r w:rsidRPr="003533F2">
        <w:rPr>
          <w:b/>
          <w:i/>
        </w:rPr>
        <w:t xml:space="preserve">    This function insert the data in record format into appropriate collection in mongo DB</w:t>
      </w:r>
    </w:p>
    <w:p w14:paraId="66E56D3F" w14:textId="77777777" w:rsidR="003533F2" w:rsidRPr="003533F2" w:rsidRDefault="003533F2" w:rsidP="003533F2">
      <w:pPr>
        <w:spacing w:after="0" w:line="240" w:lineRule="auto"/>
        <w:contextualSpacing/>
        <w:rPr>
          <w:b/>
          <w:i/>
        </w:rPr>
      </w:pPr>
      <w:r w:rsidRPr="003533F2">
        <w:rPr>
          <w:b/>
          <w:i/>
        </w:rPr>
        <w:t xml:space="preserve">    """</w:t>
      </w:r>
    </w:p>
    <w:p w14:paraId="0A9CF18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db = mongo_conn.get_database(database)</w:t>
      </w:r>
    </w:p>
    <w:p w14:paraId="41EA107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db.get_collection(collection).drop()</w:t>
      </w:r>
    </w:p>
    <w:p w14:paraId="4B85C7C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db.create_collection(collection)</w:t>
      </w:r>
    </w:p>
    <w:p w14:paraId="664EA38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db.get_collection(collection).insert_many(records)</w:t>
      </w:r>
    </w:p>
    <w:p w14:paraId="71E4DB71" w14:textId="77777777" w:rsidR="003533F2" w:rsidRPr="003533F2" w:rsidRDefault="003533F2" w:rsidP="003533F2">
      <w:pPr>
        <w:spacing w:after="0" w:line="240" w:lineRule="auto"/>
        <w:contextualSpacing/>
        <w:rPr>
          <w:i/>
          <w:color w:val="808080" w:themeColor="background1" w:themeShade="80"/>
        </w:rPr>
      </w:pPr>
    </w:p>
    <w:p w14:paraId="73C376F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def loadHierarchy(df,conn,database,collection):</w:t>
      </w:r>
    </w:p>
    <w:p w14:paraId="2CB881FB" w14:textId="77777777" w:rsidR="003533F2" w:rsidRPr="003533F2" w:rsidRDefault="003533F2" w:rsidP="003533F2">
      <w:pPr>
        <w:spacing w:after="0" w:line="240" w:lineRule="auto"/>
        <w:contextualSpacing/>
        <w:rPr>
          <w:b/>
          <w:i/>
        </w:rPr>
      </w:pPr>
      <w:r w:rsidRPr="003533F2">
        <w:rPr>
          <w:b/>
          <w:i/>
        </w:rPr>
        <w:t xml:space="preserve">    """</w:t>
      </w:r>
    </w:p>
    <w:p w14:paraId="3D5F4B55" w14:textId="77777777" w:rsidR="003533F2" w:rsidRPr="003533F2" w:rsidRDefault="003533F2" w:rsidP="003533F2">
      <w:pPr>
        <w:spacing w:after="0" w:line="240" w:lineRule="auto"/>
        <w:contextualSpacing/>
        <w:rPr>
          <w:b/>
          <w:i/>
        </w:rPr>
      </w:pPr>
      <w:r w:rsidRPr="003533F2">
        <w:rPr>
          <w:b/>
          <w:i/>
        </w:rPr>
        <w:t xml:space="preserve">    Item Hierarchy details are extracted from Item List Dataframe and loaded in to Mongo as</w:t>
      </w:r>
    </w:p>
    <w:p w14:paraId="0BD9CADB" w14:textId="491A137C" w:rsidR="003533F2" w:rsidRDefault="003533F2" w:rsidP="003533F2">
      <w:pPr>
        <w:spacing w:after="0" w:line="240" w:lineRule="auto"/>
        <w:contextualSpacing/>
        <w:rPr>
          <w:b/>
          <w:i/>
        </w:rPr>
      </w:pPr>
      <w:r w:rsidRPr="003533F2">
        <w:rPr>
          <w:b/>
          <w:i/>
        </w:rPr>
        <w:t xml:space="preserve">    appropriate embedded documents</w:t>
      </w:r>
      <w:r w:rsidR="00D13D21">
        <w:rPr>
          <w:b/>
          <w:i/>
        </w:rPr>
        <w:t xml:space="preserve"> as below.</w:t>
      </w:r>
    </w:p>
    <w:p w14:paraId="3C071CEA" w14:textId="77777777" w:rsidR="00D13D21" w:rsidRPr="00D13D21" w:rsidRDefault="00D13D21" w:rsidP="00D13D21">
      <w:pPr>
        <w:spacing w:after="0" w:line="240" w:lineRule="auto"/>
        <w:ind w:left="1440" w:firstLine="720"/>
        <w:contextualSpacing/>
        <w:rPr>
          <w:b/>
          <w:i/>
        </w:rPr>
      </w:pPr>
      <w:r w:rsidRPr="00D13D21">
        <w:rPr>
          <w:b/>
          <w:i/>
        </w:rPr>
        <w:t>FamilyCode = 4040</w:t>
      </w:r>
    </w:p>
    <w:p w14:paraId="77ED18F1" w14:textId="77777777" w:rsidR="00D13D21" w:rsidRPr="00D13D21" w:rsidRDefault="00D13D21" w:rsidP="00D13D21">
      <w:pPr>
        <w:spacing w:after="0" w:line="240" w:lineRule="auto"/>
        <w:contextualSpacing/>
        <w:rPr>
          <w:b/>
          <w:i/>
        </w:rPr>
      </w:pPr>
      <w:r w:rsidRPr="00D13D21">
        <w:rPr>
          <w:b/>
          <w:i/>
        </w:rPr>
        <w:tab/>
      </w:r>
      <w:r w:rsidRPr="00D13D21">
        <w:rPr>
          <w:b/>
          <w:i/>
        </w:rPr>
        <w:tab/>
      </w:r>
      <w:r w:rsidRPr="00D13D21">
        <w:rPr>
          <w:b/>
          <w:i/>
        </w:rPr>
        <w:tab/>
        <w:t>FamilyDes = COOKIES</w:t>
      </w:r>
    </w:p>
    <w:p w14:paraId="5DE2D0E2" w14:textId="2CD41907" w:rsidR="00D13D21" w:rsidRPr="00D13D21" w:rsidRDefault="00D13D21" w:rsidP="00D13D21">
      <w:pPr>
        <w:spacing w:after="0" w:line="240" w:lineRule="auto"/>
        <w:contextualSpacing/>
        <w:rPr>
          <w:b/>
          <w:i/>
        </w:rPr>
      </w:pPr>
      <w:r w:rsidRPr="00D13D21">
        <w:rPr>
          <w:b/>
          <w:i/>
        </w:rPr>
        <w:tab/>
      </w:r>
      <w:r w:rsidRPr="00D13D21">
        <w:rPr>
          <w:b/>
          <w:i/>
        </w:rPr>
        <w:tab/>
      </w:r>
      <w:r w:rsidRPr="00D13D21">
        <w:rPr>
          <w:b/>
          <w:i/>
        </w:rPr>
        <w:tab/>
      </w:r>
      <w:r>
        <w:rPr>
          <w:b/>
          <w:i/>
        </w:rPr>
        <w:tab/>
      </w:r>
      <w:r w:rsidRPr="00D13D21">
        <w:rPr>
          <w:b/>
          <w:i/>
        </w:rPr>
        <w:t>CategoryCode = 40400105</w:t>
      </w:r>
    </w:p>
    <w:p w14:paraId="61744757" w14:textId="77777777" w:rsidR="00D13D21" w:rsidRPr="00D13D21" w:rsidRDefault="00D13D21" w:rsidP="00D13D21">
      <w:pPr>
        <w:spacing w:after="0" w:line="240" w:lineRule="auto"/>
        <w:contextualSpacing/>
        <w:rPr>
          <w:b/>
          <w:i/>
        </w:rPr>
      </w:pPr>
      <w:r w:rsidRPr="00D13D21">
        <w:rPr>
          <w:b/>
          <w:i/>
        </w:rPr>
        <w:tab/>
      </w:r>
      <w:r w:rsidRPr="00D13D21">
        <w:rPr>
          <w:b/>
          <w:i/>
        </w:rPr>
        <w:tab/>
      </w:r>
      <w:r w:rsidRPr="00D13D21">
        <w:rPr>
          <w:b/>
          <w:i/>
        </w:rPr>
        <w:tab/>
      </w:r>
      <w:r w:rsidRPr="00D13D21">
        <w:rPr>
          <w:b/>
          <w:i/>
        </w:rPr>
        <w:tab/>
        <w:t>CategoryDes = GOURMET</w:t>
      </w:r>
    </w:p>
    <w:p w14:paraId="44E1BB42" w14:textId="5B2B727D" w:rsidR="00D13D21" w:rsidRPr="00D13D21" w:rsidRDefault="00D13D21" w:rsidP="00D13D21">
      <w:pPr>
        <w:spacing w:after="0" w:line="240" w:lineRule="auto"/>
        <w:contextualSpacing/>
        <w:rPr>
          <w:b/>
          <w:i/>
        </w:rPr>
      </w:pPr>
      <w:r w:rsidRPr="00D13D21">
        <w:rPr>
          <w:b/>
          <w:i/>
        </w:rPr>
        <w:tab/>
      </w:r>
      <w:r w:rsidRPr="00D13D21">
        <w:rPr>
          <w:b/>
          <w:i/>
        </w:rPr>
        <w:tab/>
      </w:r>
      <w:r w:rsidRPr="00D13D21">
        <w:rPr>
          <w:b/>
          <w:i/>
        </w:rPr>
        <w:tab/>
      </w:r>
      <w:r w:rsidRPr="00D13D21">
        <w:rPr>
          <w:b/>
          <w:i/>
        </w:rPr>
        <w:tab/>
      </w:r>
      <w:r w:rsidRPr="00D13D21">
        <w:rPr>
          <w:b/>
          <w:i/>
        </w:rPr>
        <w:tab/>
        <w:t>ClassCode = 40400105010</w:t>
      </w:r>
    </w:p>
    <w:p w14:paraId="4F4E32A9" w14:textId="22D9A6F9" w:rsidR="00D13D21" w:rsidRPr="003533F2" w:rsidRDefault="00D13D21" w:rsidP="00D13D21">
      <w:pPr>
        <w:spacing w:after="0" w:line="240" w:lineRule="auto"/>
        <w:contextualSpacing/>
        <w:rPr>
          <w:b/>
          <w:i/>
        </w:rPr>
      </w:pPr>
      <w:r w:rsidRPr="00D13D21">
        <w:rPr>
          <w:b/>
          <w:i/>
        </w:rPr>
        <w:tab/>
      </w:r>
      <w:r w:rsidRPr="00D13D21">
        <w:rPr>
          <w:b/>
          <w:i/>
        </w:rPr>
        <w:tab/>
      </w:r>
      <w:r w:rsidRPr="00D13D21">
        <w:rPr>
          <w:b/>
          <w:i/>
        </w:rPr>
        <w:tab/>
      </w:r>
      <w:r w:rsidRPr="00D13D21">
        <w:rPr>
          <w:b/>
          <w:i/>
        </w:rPr>
        <w:tab/>
      </w:r>
      <w:r w:rsidRPr="00D13D21">
        <w:rPr>
          <w:b/>
          <w:i/>
        </w:rPr>
        <w:tab/>
        <w:t>ClassDes = LABEL</w:t>
      </w:r>
    </w:p>
    <w:p w14:paraId="3D47F845" w14:textId="77777777" w:rsidR="003533F2" w:rsidRPr="003533F2" w:rsidRDefault="003533F2" w:rsidP="003533F2">
      <w:pPr>
        <w:spacing w:after="0" w:line="240" w:lineRule="auto"/>
        <w:contextualSpacing/>
        <w:rPr>
          <w:b/>
          <w:i/>
        </w:rPr>
      </w:pPr>
      <w:r w:rsidRPr="003533F2">
        <w:rPr>
          <w:b/>
          <w:i/>
        </w:rPr>
        <w:t xml:space="preserve">    """</w:t>
      </w:r>
    </w:p>
    <w:p w14:paraId="0D0C383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hierRecords=[{'UPC':df.loc[i,'UPC'],</w:t>
      </w:r>
    </w:p>
    <w:p w14:paraId="28D4BAC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'ItemID':df.loc[i,'ItemID'],</w:t>
      </w:r>
    </w:p>
    <w:p w14:paraId="040ED56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'DepartmentCode':int(df.loc[i,'DepartmentCode']),</w:t>
      </w:r>
    </w:p>
    <w:p w14:paraId="481E0AE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'Family':{'FamilyCode':int(df.loc[i,'FamilyCode']),</w:t>
      </w:r>
    </w:p>
    <w:p w14:paraId="439590D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'FamilyDesc':df.loc[i,'FamilyDes'],</w:t>
      </w:r>
    </w:p>
    <w:p w14:paraId="5BE18BA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lastRenderedPageBreak/>
        <w:t xml:space="preserve">                   'Category':{'CategoryCode':int(df.loc[i,'CategoryCode']),</w:t>
      </w:r>
    </w:p>
    <w:p w14:paraId="76B7447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'CategoryDesc':df.loc[i,'CategoryDes'],</w:t>
      </w:r>
    </w:p>
    <w:p w14:paraId="6FCA1E9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'Class':{'ClassCode':int(df.loc[i,'ClassCode']),</w:t>
      </w:r>
    </w:p>
    <w:p w14:paraId="3804317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'ClassDesc':df.loc[i,'ClassDes']}}}} for i in range(0,len(df))]</w:t>
      </w:r>
    </w:p>
    <w:p w14:paraId="13EB6FE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conn.get_database(database).get_collection(collection).drop()</w:t>
      </w:r>
    </w:p>
    <w:p w14:paraId="4A302B6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conn.get_database(database).create_collection(collection)</w:t>
      </w:r>
    </w:p>
    <w:p w14:paraId="34FD393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conn.get_database(database).get_collection(collection).insert_many(hierRecords)</w:t>
      </w:r>
    </w:p>
    <w:p w14:paraId="71892BC0"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3660621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def extractStoreLoc(path,filename):</w:t>
      </w:r>
    </w:p>
    <w:p w14:paraId="2AA07B4E" w14:textId="77777777" w:rsidR="003533F2" w:rsidRPr="00D13D21" w:rsidRDefault="003533F2" w:rsidP="003533F2">
      <w:pPr>
        <w:spacing w:after="0" w:line="240" w:lineRule="auto"/>
        <w:contextualSpacing/>
        <w:rPr>
          <w:b/>
          <w:i/>
        </w:rPr>
      </w:pPr>
      <w:r w:rsidRPr="00D13D21">
        <w:rPr>
          <w:b/>
          <w:i/>
        </w:rPr>
        <w:t xml:space="preserve">    """</w:t>
      </w:r>
    </w:p>
    <w:p w14:paraId="69A71C7A" w14:textId="46D1DBAC" w:rsidR="003533F2" w:rsidRPr="00D13D21" w:rsidRDefault="003533F2" w:rsidP="003533F2">
      <w:pPr>
        <w:spacing w:after="0" w:line="240" w:lineRule="auto"/>
        <w:contextualSpacing/>
        <w:rPr>
          <w:b/>
          <w:i/>
        </w:rPr>
      </w:pPr>
      <w:r w:rsidRPr="00D13D21">
        <w:rPr>
          <w:b/>
          <w:i/>
        </w:rPr>
        <w:t xml:space="preserve">    </w:t>
      </w:r>
      <w:r w:rsidR="00D13D21">
        <w:rPr>
          <w:b/>
          <w:i/>
        </w:rPr>
        <w:t xml:space="preserve">This function extracts </w:t>
      </w:r>
      <w:r w:rsidRPr="00D13D21">
        <w:rPr>
          <w:b/>
          <w:i/>
        </w:rPr>
        <w:t>Store Location details</w:t>
      </w:r>
      <w:r w:rsidR="00D13D21">
        <w:rPr>
          <w:b/>
          <w:i/>
        </w:rPr>
        <w:t xml:space="preserve"> from s</w:t>
      </w:r>
      <w:r w:rsidRPr="00D13D21">
        <w:rPr>
          <w:b/>
          <w:i/>
        </w:rPr>
        <w:t xml:space="preserve">tore flat file </w:t>
      </w:r>
    </w:p>
    <w:p w14:paraId="4AFC568D" w14:textId="77777777" w:rsidR="003533F2" w:rsidRPr="00D13D21" w:rsidRDefault="003533F2" w:rsidP="003533F2">
      <w:pPr>
        <w:spacing w:after="0" w:line="240" w:lineRule="auto"/>
        <w:contextualSpacing/>
        <w:rPr>
          <w:b/>
          <w:i/>
        </w:rPr>
      </w:pPr>
      <w:r w:rsidRPr="00D13D21">
        <w:rPr>
          <w:b/>
          <w:i/>
        </w:rPr>
        <w:t xml:space="preserve">    """</w:t>
      </w:r>
    </w:p>
    <w:p w14:paraId="4D913E1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store_loc_cols={'StoreNum':np.int64,</w:t>
      </w:r>
    </w:p>
    <w:p w14:paraId="580783D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'StoreName':str,</w:t>
      </w:r>
    </w:p>
    <w:p w14:paraId="3358E11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'ActiveFlag':str,</w:t>
      </w:r>
    </w:p>
    <w:p w14:paraId="73C0D67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'AddressLine1':str,</w:t>
      </w:r>
    </w:p>
    <w:p w14:paraId="47F1B27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'City':str,</w:t>
      </w:r>
    </w:p>
    <w:p w14:paraId="1E590BB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'StateCode':str,</w:t>
      </w:r>
    </w:p>
    <w:p w14:paraId="5922A4E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'ZipCode':str,</w:t>
      </w:r>
    </w:p>
    <w:p w14:paraId="211CE15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'SqFoot':np.int64,</w:t>
      </w:r>
    </w:p>
    <w:p w14:paraId="6BFDEC5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'Region':str,</w:t>
      </w:r>
    </w:p>
    <w:p w14:paraId="0760E41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'ClusterName':str,</w:t>
      </w:r>
    </w:p>
    <w:p w14:paraId="2B1AB3B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'ExtraCol':str</w:t>
      </w:r>
    </w:p>
    <w:p w14:paraId="3A6CAB1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75ECCC7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storeLoc= pd.read_csv(path+filename,</w:t>
      </w:r>
    </w:p>
    <w:p w14:paraId="186C46F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skiprows=2,</w:t>
      </w:r>
    </w:p>
    <w:p w14:paraId="0CEB873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sep='|',</w:t>
      </w:r>
    </w:p>
    <w:p w14:paraId="42AF0AC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header=None,</w:t>
      </w:r>
    </w:p>
    <w:p w14:paraId="503CED7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names=store_loc_cols.keys())</w:t>
      </w:r>
    </w:p>
    <w:p w14:paraId="4C6F26D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nullRecordInd = storeLoc[storeLoc.isna().sum(axis=1)&gt;=storeLoc.shape[1]-1].index.values</w:t>
      </w:r>
    </w:p>
    <w:p w14:paraId="5F32689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storeLoc.drop(index=nullRecordInd,axis=0,inplace=True)</w:t>
      </w:r>
    </w:p>
    <w:p w14:paraId="2BE42CB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storeLoc = storeLoc.astype(store_loc_cols)</w:t>
      </w:r>
    </w:p>
    <w:p w14:paraId="6B93847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storeLoc.drop(columns=['ExtraCol'],axis=1,inplace=True)</w:t>
      </w:r>
    </w:p>
    <w:p w14:paraId="154D1D2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return(storeLoc)</w:t>
      </w:r>
    </w:p>
    <w:p w14:paraId="4A650251" w14:textId="77777777" w:rsidR="003533F2" w:rsidRPr="003533F2" w:rsidRDefault="003533F2" w:rsidP="003533F2">
      <w:pPr>
        <w:spacing w:after="0" w:line="240" w:lineRule="auto"/>
        <w:contextualSpacing/>
        <w:rPr>
          <w:i/>
          <w:color w:val="808080" w:themeColor="background1" w:themeShade="80"/>
        </w:rPr>
      </w:pPr>
    </w:p>
    <w:p w14:paraId="2016B56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def extractScrapedStore(path):</w:t>
      </w:r>
    </w:p>
    <w:p w14:paraId="2239A09C" w14:textId="77777777" w:rsidR="003533F2" w:rsidRPr="00D13D21" w:rsidRDefault="003533F2" w:rsidP="003533F2">
      <w:pPr>
        <w:spacing w:after="0" w:line="240" w:lineRule="auto"/>
        <w:contextualSpacing/>
        <w:rPr>
          <w:b/>
          <w:i/>
        </w:rPr>
      </w:pPr>
      <w:r w:rsidRPr="00D13D21">
        <w:rPr>
          <w:b/>
          <w:i/>
        </w:rPr>
        <w:t xml:space="preserve">    """</w:t>
      </w:r>
    </w:p>
    <w:p w14:paraId="20641ADD" w14:textId="522B655A" w:rsidR="003533F2" w:rsidRPr="00D13D21" w:rsidRDefault="003533F2" w:rsidP="003533F2">
      <w:pPr>
        <w:spacing w:after="0" w:line="240" w:lineRule="auto"/>
        <w:contextualSpacing/>
        <w:rPr>
          <w:b/>
          <w:i/>
        </w:rPr>
      </w:pPr>
      <w:r w:rsidRPr="00D13D21">
        <w:rPr>
          <w:b/>
          <w:i/>
        </w:rPr>
        <w:t xml:space="preserve">    This function is load to scraped store details. </w:t>
      </w:r>
      <w:r w:rsidR="00573E4D">
        <w:rPr>
          <w:b/>
          <w:i/>
        </w:rPr>
        <w:t xml:space="preserve">Data from multiple scraping files are loaded into single data frame. </w:t>
      </w:r>
      <w:r w:rsidRPr="00D13D21">
        <w:rPr>
          <w:b/>
          <w:i/>
        </w:rPr>
        <w:t>Data is in Key:Value in the scraping files</w:t>
      </w:r>
      <w:r w:rsidR="00D13D21">
        <w:rPr>
          <w:b/>
          <w:i/>
        </w:rPr>
        <w:t>.</w:t>
      </w:r>
      <w:r w:rsidRPr="00D13D21">
        <w:rPr>
          <w:b/>
          <w:i/>
        </w:rPr>
        <w:t xml:space="preserve"> Data is converted into table format for further processing and then loaded to Mongo</w:t>
      </w:r>
    </w:p>
    <w:p w14:paraId="3B6740FD" w14:textId="77777777" w:rsidR="003533F2" w:rsidRPr="00D13D21" w:rsidRDefault="003533F2" w:rsidP="003533F2">
      <w:pPr>
        <w:spacing w:after="0" w:line="240" w:lineRule="auto"/>
        <w:contextualSpacing/>
        <w:rPr>
          <w:b/>
          <w:i/>
        </w:rPr>
      </w:pPr>
      <w:r w:rsidRPr="00D13D21">
        <w:rPr>
          <w:b/>
          <w:i/>
        </w:rPr>
        <w:t xml:space="preserve">    """</w:t>
      </w:r>
    </w:p>
    <w:p w14:paraId="0335064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files = os.listdir(scrape_path)</w:t>
      </w:r>
    </w:p>
    <w:p w14:paraId="243F6A0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storeScraped=pd.DataFrame([])</w:t>
      </w:r>
    </w:p>
    <w:p w14:paraId="2FD34EE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lastRenderedPageBreak/>
        <w:t xml:space="preserve">    temp_cols = {'StoreName':str,</w:t>
      </w:r>
    </w:p>
    <w:p w14:paraId="58870C3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'StoreId':np.int64,</w:t>
      </w:r>
    </w:p>
    <w:p w14:paraId="4FEDB14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'LocationName':str,</w:t>
      </w:r>
    </w:p>
    <w:p w14:paraId="6CB74D0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'State':str,</w:t>
      </w:r>
    </w:p>
    <w:p w14:paraId="4F12197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'ZipCode':str,</w:t>
      </w:r>
    </w:p>
    <w:p w14:paraId="0468F9F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'ServiceName':str,</w:t>
      </w:r>
    </w:p>
    <w:p w14:paraId="4A4AA15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'ServiceValue':str}</w:t>
      </w:r>
    </w:p>
    <w:p w14:paraId="2C1B94C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for file in files:</w:t>
      </w:r>
    </w:p>
    <w:p w14:paraId="3927E69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temp = pd.read_csv(scrape_path+file,</w:t>
      </w:r>
    </w:p>
    <w:p w14:paraId="4AC62D8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header=None)</w:t>
      </w:r>
    </w:p>
    <w:p w14:paraId="2FCEA6B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for i in range(0,len(temp.columns)):</w:t>
      </w:r>
    </w:p>
    <w:p w14:paraId="25DE4CD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for j in range(0,len(temp)):</w:t>
      </w:r>
    </w:p>
    <w:p w14:paraId="5C369AD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temp.loc[j,i]=temp.loc[j,i][temp.loc[j,i].find(':')+1:]</w:t>
      </w:r>
    </w:p>
    <w:p w14:paraId="35DEEF9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temp.columns = temp_cols.keys()</w:t>
      </w:r>
    </w:p>
    <w:p w14:paraId="44994FC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temp = temp.astype(temp_cols)</w:t>
      </w:r>
    </w:p>
    <w:p w14:paraId="4895CD9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storeScraped=pd.concat([storeScraped,temp],ignore_index=True)</w:t>
      </w:r>
    </w:p>
    <w:p w14:paraId="35FE282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725810E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storeScraped = storeScraped.astype(temp_cols)</w:t>
      </w:r>
    </w:p>
    <w:p w14:paraId="378D3D7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storeScraped.loc[~storeScraped['ServiceValue'].str.lower().isin(['true','false']),'ServiceValue'] = np.nan</w:t>
      </w:r>
    </w:p>
    <w:p w14:paraId="407CE10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storeRecords = []</w:t>
      </w:r>
    </w:p>
    <w:p w14:paraId="11D132EB"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for i in storeScraped.StoreId.unique():</w:t>
      </w:r>
    </w:p>
    <w:p w14:paraId="219B1A6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df_subset = storeScraped[storeScraped.StoreId==i]</w:t>
      </w:r>
    </w:p>
    <w:p w14:paraId="565050E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df_pivot = pd.pivot_table(data=df_subset,</w:t>
      </w:r>
    </w:p>
    <w:p w14:paraId="623DBC29"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aggfunc=lambda x: x,</w:t>
      </w:r>
    </w:p>
    <w:p w14:paraId="75685AD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columns='ServiceName',</w:t>
      </w:r>
    </w:p>
    <w:p w14:paraId="3F71E42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values='ServiceValue',</w:t>
      </w:r>
    </w:p>
    <w:p w14:paraId="0F4AF50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index=['StoreId','StoreName','LocationName','State','ZipCode'])</w:t>
      </w:r>
    </w:p>
    <w:p w14:paraId="49A7CCB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df_pivot.reset_index(inplace=True)</w:t>
      </w:r>
    </w:p>
    <w:p w14:paraId="4566406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rec_service = df_pivot.iloc[:,5:].to_dict(orient='record')[0]</w:t>
      </w:r>
    </w:p>
    <w:p w14:paraId="7EC1B62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rec = df_pivot.iloc[:,:5].to_dict(orient='record')[0]</w:t>
      </w:r>
    </w:p>
    <w:p w14:paraId="68754D2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rec['Service']=rec_service</w:t>
      </w:r>
    </w:p>
    <w:p w14:paraId="771ED04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storeRecords.append(rec)</w:t>
      </w:r>
    </w:p>
    <w:p w14:paraId="7429033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return(storeRecords)</w:t>
      </w:r>
    </w:p>
    <w:p w14:paraId="646D437F"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4EC35C5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37BA6374" w14:textId="7BE53B02" w:rsidR="003533F2" w:rsidRDefault="003533F2" w:rsidP="003533F2">
      <w:pPr>
        <w:spacing w:after="0" w:line="240" w:lineRule="auto"/>
        <w:contextualSpacing/>
        <w:rPr>
          <w:i/>
          <w:color w:val="808080" w:themeColor="background1" w:themeShade="80"/>
        </w:rPr>
      </w:pPr>
      <w:r w:rsidRPr="003533F2">
        <w:rPr>
          <w:i/>
          <w:color w:val="808080" w:themeColor="background1" w:themeShade="80"/>
        </w:rPr>
        <w:t>if __name__ == '__main__':</w:t>
      </w:r>
    </w:p>
    <w:p w14:paraId="2415C0A7" w14:textId="718C8322" w:rsidR="00D13D21" w:rsidRDefault="00D13D21" w:rsidP="003533F2">
      <w:pPr>
        <w:spacing w:after="0" w:line="240" w:lineRule="auto"/>
        <w:contextualSpacing/>
        <w:rPr>
          <w:i/>
          <w:color w:val="808080" w:themeColor="background1" w:themeShade="80"/>
        </w:rPr>
      </w:pPr>
    </w:p>
    <w:p w14:paraId="0486178F" w14:textId="52D8ACAD"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2742883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PATH = 'C:/Users/Universe/Desktop/DataScience/Spring 2018/BI/Project/dataFiles/'</w:t>
      </w:r>
    </w:p>
    <w:p w14:paraId="3E6F7EF7"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scrape_path = 'C:/Users/Universe/Desktop/DataScience/Spring 2018/BI/Project/dataFiles/scraping/'</w:t>
      </w:r>
    </w:p>
    <w:p w14:paraId="5666A84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SalesFile = 'sls_dtl.txt'</w:t>
      </w:r>
    </w:p>
    <w:p w14:paraId="3B530190"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ItemAttrFile = 'Item_Attr.txt'</w:t>
      </w:r>
    </w:p>
    <w:p w14:paraId="7A6FD39D"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CustFile = 'customer_List.txt'</w:t>
      </w:r>
    </w:p>
    <w:p w14:paraId="2F163A3A"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lastRenderedPageBreak/>
        <w:t xml:space="preserve">    ItemListFile = 'Item_List.txt'</w:t>
      </w:r>
    </w:p>
    <w:p w14:paraId="02C4973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StoreLocFile = 'store_list.txt'</w:t>
      </w:r>
    </w:p>
    <w:p w14:paraId="4AE9F225"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0BFB552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SalesTrxClean = cleanSalesTrx(PATH,SalesFile)</w:t>
      </w:r>
    </w:p>
    <w:p w14:paraId="43FD9BB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salesDF = extractSalesTrx(SalesTrxClean)</w:t>
      </w:r>
    </w:p>
    <w:p w14:paraId="734CB02C"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itemAttrDF = extractItemAttr(PATH,ItemAttrFile)</w:t>
      </w:r>
    </w:p>
    <w:p w14:paraId="600F744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custDF = extractCustomer(PATH,CustFile)</w:t>
      </w:r>
    </w:p>
    <w:p w14:paraId="4BEBCD96"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itemListDF = extractItemList(PATH,ItemListFile)</w:t>
      </w:r>
    </w:p>
    <w:p w14:paraId="303AC38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storeLocDF = extractStoreLoc(PATH,StoreLocFile)</w:t>
      </w:r>
    </w:p>
    <w:p w14:paraId="596B787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DF = extractScrapedStore(scrape_path)</w:t>
      </w:r>
    </w:p>
    <w:p w14:paraId="0AFA55F0"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w:t>
      </w:r>
    </w:p>
    <w:p w14:paraId="40BF9BB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conn_obj = connectToMongo(hostname='127.0.0.1',port=27017)</w:t>
      </w:r>
    </w:p>
    <w:p w14:paraId="11C4EEC2"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insertIntoMongoDF('BIProject','SalesTrx',conn_obj,salesDF)</w:t>
      </w:r>
    </w:p>
    <w:p w14:paraId="4B083BF4"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insertIntoMongoDF('BIProject','ItemAttribute',conn_obj,itemAttrDF)</w:t>
      </w:r>
    </w:p>
    <w:p w14:paraId="15F0D151"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insertIntoMongoDF('BIProject','Customer',conn_obj,custDF)</w:t>
      </w:r>
    </w:p>
    <w:p w14:paraId="529AC373"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insertIntoMongoDF('BIProject','ItemList',conn_obj,itemListDF)</w:t>
      </w:r>
    </w:p>
    <w:p w14:paraId="1649075E"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loadHierarchy(itemListDF,conn_obj,'BIProject','ItemHierarchy')</w:t>
      </w:r>
    </w:p>
    <w:p w14:paraId="0AAC6CE8" w14:textId="77777777" w:rsidR="003533F2"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insertIntoMongoDF('BIProject','StoreLocation',conn_obj,storeLocDF)</w:t>
      </w:r>
    </w:p>
    <w:p w14:paraId="597C28C0" w14:textId="13DAA5E6" w:rsidR="00A32D69" w:rsidRPr="003533F2" w:rsidRDefault="003533F2" w:rsidP="003533F2">
      <w:pPr>
        <w:spacing w:after="0" w:line="240" w:lineRule="auto"/>
        <w:contextualSpacing/>
        <w:rPr>
          <w:i/>
          <w:color w:val="808080" w:themeColor="background1" w:themeShade="80"/>
        </w:rPr>
      </w:pPr>
      <w:r w:rsidRPr="003533F2">
        <w:rPr>
          <w:i/>
          <w:color w:val="808080" w:themeColor="background1" w:themeShade="80"/>
        </w:rPr>
        <w:t xml:space="preserve">    insertIntoMongoDict('BIProject','StoreScraped',conn_obj,DF)</w:t>
      </w:r>
    </w:p>
    <w:p w14:paraId="6CCB2769" w14:textId="78DFDF87" w:rsidR="00A32D69" w:rsidRDefault="00A32D69" w:rsidP="00A32D69">
      <w:pPr>
        <w:rPr>
          <w:i/>
        </w:rPr>
      </w:pPr>
    </w:p>
    <w:p w14:paraId="01229185" w14:textId="68A0489C" w:rsidR="001B548D" w:rsidRPr="00573E4D" w:rsidRDefault="001B548D" w:rsidP="001B548D">
      <w:pPr>
        <w:rPr>
          <w:b/>
          <w:sz w:val="28"/>
          <w:szCs w:val="28"/>
          <w:u w:val="single"/>
        </w:rPr>
      </w:pPr>
      <w:r w:rsidRPr="00573E4D">
        <w:rPr>
          <w:b/>
          <w:sz w:val="28"/>
          <w:szCs w:val="28"/>
          <w:u w:val="single"/>
        </w:rPr>
        <w:t xml:space="preserve">Part </w:t>
      </w:r>
      <w:r>
        <w:rPr>
          <w:b/>
          <w:sz w:val="28"/>
          <w:szCs w:val="28"/>
          <w:u w:val="single"/>
        </w:rPr>
        <w:t>2</w:t>
      </w:r>
      <w:r w:rsidRPr="00573E4D">
        <w:rPr>
          <w:b/>
          <w:sz w:val="28"/>
          <w:szCs w:val="28"/>
          <w:u w:val="single"/>
        </w:rPr>
        <w:t xml:space="preserve">: </w:t>
      </w:r>
      <w:r>
        <w:rPr>
          <w:b/>
          <w:sz w:val="28"/>
          <w:szCs w:val="28"/>
          <w:u w:val="single"/>
        </w:rPr>
        <w:t xml:space="preserve">Updating </w:t>
      </w:r>
      <w:r w:rsidR="0082344A">
        <w:rPr>
          <w:b/>
          <w:sz w:val="28"/>
          <w:szCs w:val="28"/>
          <w:u w:val="single"/>
        </w:rPr>
        <w:t>Item list data based on file extracted from FTP server</w:t>
      </w:r>
    </w:p>
    <w:p w14:paraId="1C1F5847" w14:textId="10E5C88B" w:rsidR="00FD2109" w:rsidRPr="00FD2109" w:rsidRDefault="00FD2109" w:rsidP="00FD2109">
      <w:pPr>
        <w:rPr>
          <w:b/>
          <w:i/>
          <w:lang w:val="en-IN"/>
        </w:rPr>
      </w:pPr>
      <w:r w:rsidRPr="00FD2109">
        <w:rPr>
          <w:b/>
          <w:i/>
          <w:lang w:val="en-IN"/>
        </w:rPr>
        <w:t xml:space="preserve">Initially we set up </w:t>
      </w:r>
      <w:proofErr w:type="gramStart"/>
      <w:r>
        <w:rPr>
          <w:b/>
          <w:i/>
          <w:lang w:val="en-IN"/>
        </w:rPr>
        <w:t>a</w:t>
      </w:r>
      <w:proofErr w:type="gramEnd"/>
      <w:r>
        <w:rPr>
          <w:b/>
          <w:i/>
          <w:lang w:val="en-IN"/>
        </w:rPr>
        <w:t xml:space="preserve"> </w:t>
      </w:r>
      <w:r w:rsidRPr="00FD2109">
        <w:rPr>
          <w:b/>
          <w:i/>
          <w:lang w:val="en-IN"/>
        </w:rPr>
        <w:t xml:space="preserve">FTP </w:t>
      </w:r>
      <w:r>
        <w:rPr>
          <w:b/>
          <w:i/>
          <w:lang w:val="en-IN"/>
        </w:rPr>
        <w:t>connection in python to connect to host. O</w:t>
      </w:r>
      <w:r w:rsidRPr="00FD2109">
        <w:rPr>
          <w:b/>
          <w:i/>
          <w:lang w:val="en-IN"/>
        </w:rPr>
        <w:t>nce the connection is set up we started to read the file in the FTP server in chunks as the size of the file in the FTP server is very large. So, by reading the file in chunks it helps us to process the large files iteratively without exhausting the available memory. “Ftp. Retrbinary” function is used for reading the file and it is stored in a local file in the python environment. Then the UPC in the updated file is checked with the existing item list file. The UPC’s that are not available in the existing file are loaded in a separate data frame with the entire item list rows which is then updated into the Mongo DB in the item list table.</w:t>
      </w:r>
    </w:p>
    <w:p w14:paraId="0D00A548"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import ftplib</w:t>
      </w:r>
    </w:p>
    <w:p w14:paraId="6CD17E24"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import pandas as pd</w:t>
      </w:r>
    </w:p>
    <w:p w14:paraId="3BE113C1" w14:textId="77777777" w:rsidR="00FD2109" w:rsidRPr="00FD2109" w:rsidRDefault="00FD2109" w:rsidP="00FD2109">
      <w:pPr>
        <w:spacing w:after="0" w:line="240" w:lineRule="auto"/>
        <w:rPr>
          <w:i/>
          <w:color w:val="808080" w:themeColor="background1" w:themeShade="80"/>
        </w:rPr>
      </w:pPr>
    </w:p>
    <w:p w14:paraId="06F0AE9D"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#ftp = FTP("ftp://192.168.0.32/", "FTP_user", "saran4993")</w:t>
      </w:r>
    </w:p>
    <w:p w14:paraId="5A675E3A" w14:textId="77777777" w:rsidR="00FD2109" w:rsidRPr="00FD2109" w:rsidRDefault="00FD2109" w:rsidP="00FD2109">
      <w:pPr>
        <w:spacing w:after="0" w:line="240" w:lineRule="auto"/>
        <w:rPr>
          <w:i/>
          <w:color w:val="808080" w:themeColor="background1" w:themeShade="80"/>
        </w:rPr>
      </w:pPr>
    </w:p>
    <w:p w14:paraId="4A96C2D1"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ftp = ftplib.FTP('192.168.0.32')</w:t>
      </w:r>
    </w:p>
    <w:p w14:paraId="14BCAD69"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ftp.login('FTP_user', 'saran4993')</w:t>
      </w:r>
    </w:p>
    <w:p w14:paraId="255554B0" w14:textId="77777777" w:rsidR="00FD2109" w:rsidRPr="00FD2109" w:rsidRDefault="00FD2109" w:rsidP="00FD2109">
      <w:pPr>
        <w:spacing w:after="0" w:line="240" w:lineRule="auto"/>
        <w:rPr>
          <w:i/>
          <w:color w:val="808080" w:themeColor="background1" w:themeShade="80"/>
        </w:rPr>
      </w:pPr>
    </w:p>
    <w:p w14:paraId="559E989C"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grt file from FTP and store in local file</w:t>
      </w:r>
    </w:p>
    <w:p w14:paraId="40518D1C"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def getfile():</w:t>
      </w:r>
    </w:p>
    <w:p w14:paraId="139F4F5B"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filename = 'item_list.txt'</w:t>
      </w:r>
    </w:p>
    <w:p w14:paraId="61B403EA"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lastRenderedPageBreak/>
        <w:t xml:space="preserve">    localfile = open('C:/Users/saran/Desktop/abc/filename','wb')</w:t>
      </w:r>
    </w:p>
    <w:p w14:paraId="52070824"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ftp.retrbinary('RETR ' + filename, localfile.write, 1024)</w:t>
      </w:r>
    </w:p>
    <w:p w14:paraId="72D028A3"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ftp.quit()</w:t>
      </w:r>
    </w:p>
    <w:p w14:paraId="36B3F412"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localfile.close()</w:t>
      </w:r>
    </w:p>
    <w:p w14:paraId="1634AABA" w14:textId="77777777" w:rsidR="00FD2109" w:rsidRPr="00FD2109" w:rsidRDefault="00FD2109" w:rsidP="00FD2109">
      <w:pPr>
        <w:spacing w:after="0" w:line="240" w:lineRule="auto"/>
        <w:rPr>
          <w:i/>
          <w:color w:val="808080" w:themeColor="background1" w:themeShade="80"/>
        </w:rPr>
      </w:pPr>
    </w:p>
    <w:p w14:paraId="7D8664ED"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Load the local file</w:t>
      </w:r>
    </w:p>
    <w:p w14:paraId="27DAE39E" w14:textId="77777777" w:rsidR="00FD2109" w:rsidRPr="00FD2109" w:rsidRDefault="00FD2109" w:rsidP="00FD2109">
      <w:pPr>
        <w:spacing w:after="0" w:line="240" w:lineRule="auto"/>
        <w:rPr>
          <w:i/>
          <w:color w:val="808080" w:themeColor="background1" w:themeShade="80"/>
        </w:rPr>
      </w:pPr>
    </w:p>
    <w:p w14:paraId="135AE045"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def load_file():</w:t>
      </w:r>
    </w:p>
    <w:p w14:paraId="205A6F91"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dup_list = pd.read_csv('C:///Users///saran///Desktop///abc///filename',sep = '|',</w:t>
      </w:r>
    </w:p>
    <w:p w14:paraId="4876BF81"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header = None,encoding='latin1')</w:t>
      </w:r>
    </w:p>
    <w:p w14:paraId="0E9D89B0"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col_names = ["UPC","Status","RootID","LongDes","ShortDes","ClassCode","ClassDes","CategoryCode","CategoryDes",</w:t>
      </w:r>
    </w:p>
    <w:p w14:paraId="4CB7E5E6"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"FamilyCode","FamilyDes","DepartmentCode","DepartmentDes","StoreBrand","ExtraDes","ec"]</w:t>
      </w:r>
    </w:p>
    <w:p w14:paraId="45FB94E7"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dup_list.columns = col_names</w:t>
      </w:r>
    </w:p>
    <w:p w14:paraId="5F8C2E6B"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dup_list = dup_list.drop(['ec'],axis = 1)</w:t>
      </w:r>
    </w:p>
    <w:p w14:paraId="1FDDAA2C"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dup_list.dtypes</w:t>
      </w:r>
    </w:p>
    <w:p w14:paraId="15D611A9"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w:t>
      </w:r>
    </w:p>
    <w:p w14:paraId="5070324C" w14:textId="77777777" w:rsidR="00FD2109" w:rsidRPr="00FD2109" w:rsidRDefault="00FD2109" w:rsidP="00FD2109">
      <w:pPr>
        <w:spacing w:after="0" w:line="240" w:lineRule="auto"/>
        <w:rPr>
          <w:i/>
          <w:color w:val="808080" w:themeColor="background1" w:themeShade="80"/>
        </w:rPr>
      </w:pPr>
    </w:p>
    <w:p w14:paraId="7B466665"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comparing two columns</w:t>
      </w:r>
    </w:p>
    <w:p w14:paraId="56D33A42" w14:textId="77777777" w:rsidR="00FD2109" w:rsidRPr="00FD2109" w:rsidRDefault="00FD2109" w:rsidP="00FD2109">
      <w:pPr>
        <w:spacing w:after="0" w:line="240" w:lineRule="auto"/>
        <w:rPr>
          <w:i/>
          <w:color w:val="808080" w:themeColor="background1" w:themeShade="80"/>
        </w:rPr>
      </w:pPr>
    </w:p>
    <w:p w14:paraId="006EE2B4"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def compare_UPC():</w:t>
      </w:r>
    </w:p>
    <w:p w14:paraId="38FBB602"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new_UPC = pd.DataFrame([])</w:t>
      </w:r>
    </w:p>
    <w:p w14:paraId="2B82416C"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for item in dup_list['UPC']:</w:t>
      </w:r>
    </w:p>
    <w:p w14:paraId="3F14913E"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if item not in item_list['UPC']:</w:t>
      </w:r>
    </w:p>
    <w:p w14:paraId="1314DC88"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new_UPC.append(dup_list)</w:t>
      </w:r>
    </w:p>
    <w:p w14:paraId="225CFB31" w14:textId="77777777" w:rsidR="00FD2109" w:rsidRPr="00FD2109" w:rsidRDefault="00FD2109" w:rsidP="00FD2109">
      <w:pPr>
        <w:spacing w:after="0" w:line="240" w:lineRule="auto"/>
        <w:rPr>
          <w:i/>
          <w:color w:val="808080" w:themeColor="background1" w:themeShade="80"/>
        </w:rPr>
      </w:pPr>
    </w:p>
    <w:p w14:paraId="641D399A"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 xml:space="preserve">            </w:t>
      </w:r>
    </w:p>
    <w:p w14:paraId="5037A8A1"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getfile()</w:t>
      </w:r>
    </w:p>
    <w:p w14:paraId="024D009C" w14:textId="77777777" w:rsidR="00FD2109" w:rsidRPr="00FD2109" w:rsidRDefault="00FD2109" w:rsidP="00FD2109">
      <w:pPr>
        <w:spacing w:after="0" w:line="240" w:lineRule="auto"/>
        <w:rPr>
          <w:i/>
          <w:color w:val="808080" w:themeColor="background1" w:themeShade="80"/>
        </w:rPr>
      </w:pPr>
      <w:r w:rsidRPr="00FD2109">
        <w:rPr>
          <w:i/>
          <w:color w:val="808080" w:themeColor="background1" w:themeShade="80"/>
        </w:rPr>
        <w:t>load_file()</w:t>
      </w:r>
    </w:p>
    <w:p w14:paraId="519F65D5" w14:textId="5F1D0529" w:rsidR="00FD2109" w:rsidRPr="00FD2109" w:rsidRDefault="00FD2109" w:rsidP="00FD2109">
      <w:pPr>
        <w:spacing w:after="0" w:line="240" w:lineRule="auto"/>
        <w:rPr>
          <w:i/>
          <w:color w:val="808080" w:themeColor="background1" w:themeShade="80"/>
        </w:rPr>
      </w:pPr>
      <w:r w:rsidRPr="00FD2109">
        <w:rPr>
          <w:i/>
          <w:color w:val="808080" w:themeColor="background1" w:themeShade="80"/>
        </w:rPr>
        <w:t>compare_UPC()</w:t>
      </w:r>
    </w:p>
    <w:sectPr w:rsidR="00FD2109" w:rsidRPr="00FD2109" w:rsidSect="001D20CC">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71D0F" w14:textId="77777777" w:rsidR="00FB1E2D" w:rsidRDefault="00FB1E2D">
      <w:r>
        <w:separator/>
      </w:r>
    </w:p>
  </w:endnote>
  <w:endnote w:type="continuationSeparator" w:id="0">
    <w:p w14:paraId="73BFED07" w14:textId="77777777" w:rsidR="00FB1E2D" w:rsidRDefault="00FB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14"/>
      <w:gridCol w:w="4462"/>
    </w:tblGrid>
    <w:tr w:rsidR="008F0250" w:rsidRPr="00694E42" w14:paraId="4597C4F5" w14:textId="77777777">
      <w:tc>
        <w:tcPr>
          <w:tcW w:w="5114" w:type="dxa"/>
        </w:tcPr>
        <w:p w14:paraId="697E0B94" w14:textId="77777777" w:rsidR="008F0250" w:rsidRPr="00694E42" w:rsidRDefault="008F0250" w:rsidP="00524BEB">
          <w:pPr>
            <w:pStyle w:val="Footer"/>
            <w:framePr w:wrap="around" w:vAnchor="text" w:hAnchor="margin" w:xAlign="right" w:y="1"/>
            <w:jc w:val="both"/>
          </w:pPr>
          <w:r>
            <w:rPr>
              <w:rStyle w:val="PageNumber"/>
            </w:rPr>
            <w:t>OA/OIT</w:t>
          </w:r>
        </w:p>
      </w:tc>
      <w:tc>
        <w:tcPr>
          <w:tcW w:w="4462" w:type="dxa"/>
        </w:tcPr>
        <w:p w14:paraId="238F2554" w14:textId="77777777" w:rsidR="008F0250" w:rsidRPr="00694E42" w:rsidRDefault="008F0250" w:rsidP="00524BEB">
          <w:pPr>
            <w:pStyle w:val="Footer"/>
            <w:framePr w:wrap="around" w:vAnchor="text" w:hAnchor="margin" w:xAlign="right" w:y="1"/>
            <w:jc w:val="right"/>
            <w:rPr>
              <w:rStyle w:val="PageNumber"/>
            </w:rPr>
          </w:pPr>
          <w:r>
            <w:rPr>
              <w:rStyle w:val="PageNumber"/>
            </w:rPr>
            <w:t xml:space="preserve">Page </w:t>
          </w:r>
          <w:r w:rsidRPr="00694E42">
            <w:rPr>
              <w:rStyle w:val="PageNumber"/>
            </w:rPr>
            <w:fldChar w:fldCharType="begin"/>
          </w:r>
          <w:r w:rsidRPr="00694E42">
            <w:rPr>
              <w:rStyle w:val="PageNumber"/>
            </w:rPr>
            <w:instrText xml:space="preserve"> PAGE </w:instrText>
          </w:r>
          <w:r w:rsidRPr="00694E42">
            <w:rPr>
              <w:rStyle w:val="PageNumber"/>
            </w:rPr>
            <w:fldChar w:fldCharType="separate"/>
          </w:r>
          <w:r>
            <w:rPr>
              <w:rStyle w:val="PageNumber"/>
              <w:noProof/>
            </w:rPr>
            <w:t>12</w:t>
          </w:r>
          <w:r w:rsidRPr="00694E42">
            <w:rPr>
              <w:rStyle w:val="PageNumber"/>
            </w:rPr>
            <w:fldChar w:fldCharType="end"/>
          </w:r>
        </w:p>
      </w:tc>
    </w:tr>
  </w:tbl>
  <w:p w14:paraId="6A6BC2BE" w14:textId="77777777" w:rsidR="008F0250" w:rsidRPr="00694E42" w:rsidRDefault="008F0250" w:rsidP="00524BEB">
    <w:pPr>
      <w:pStyle w:val="Footer"/>
      <w:framePr w:wrap="around" w:vAnchor="text" w:hAnchor="margin" w:xAlign="right" w:y="1"/>
      <w:jc w:val="both"/>
    </w:pPr>
    <w:r>
      <w:rPr>
        <w:rStyle w:val="PageNumber"/>
      </w:rPr>
      <w:tab/>
    </w:r>
  </w:p>
  <w:p w14:paraId="431AE7C3" w14:textId="77777777" w:rsidR="008F0250" w:rsidRDefault="008F02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41940"/>
      <w:docPartObj>
        <w:docPartGallery w:val="Page Numbers (Bottom of Page)"/>
        <w:docPartUnique/>
      </w:docPartObj>
    </w:sdtPr>
    <w:sdtEndPr>
      <w:rPr>
        <w:b/>
        <w:sz w:val="24"/>
        <w:szCs w:val="24"/>
      </w:rPr>
    </w:sdtEndPr>
    <w:sdtContent>
      <w:p w14:paraId="1DC00E25" w14:textId="77777777" w:rsidR="008F0250" w:rsidRDefault="00CB07CF" w:rsidP="004B1329">
        <w:pPr>
          <w:pStyle w:val="Footer"/>
        </w:pPr>
        <w:r>
          <w:tab/>
        </w:r>
        <w:r>
          <w:tab/>
        </w:r>
        <w:r w:rsidR="008F0250">
          <w:tab/>
        </w:r>
        <w:r w:rsidR="008F0250">
          <w:tab/>
          <w:t xml:space="preserve">Page </w:t>
        </w:r>
        <w:r w:rsidR="008F0250">
          <w:rPr>
            <w:b/>
            <w:sz w:val="24"/>
            <w:szCs w:val="24"/>
          </w:rPr>
          <w:fldChar w:fldCharType="begin"/>
        </w:r>
        <w:r w:rsidR="008F0250">
          <w:rPr>
            <w:b/>
          </w:rPr>
          <w:instrText xml:space="preserve"> PAGE </w:instrText>
        </w:r>
        <w:r w:rsidR="008F0250">
          <w:rPr>
            <w:b/>
            <w:sz w:val="24"/>
            <w:szCs w:val="24"/>
          </w:rPr>
          <w:fldChar w:fldCharType="separate"/>
        </w:r>
        <w:r w:rsidR="009A06B0">
          <w:rPr>
            <w:b/>
            <w:noProof/>
          </w:rPr>
          <w:t>3</w:t>
        </w:r>
        <w:r w:rsidR="008F0250">
          <w:rPr>
            <w:b/>
            <w:sz w:val="24"/>
            <w:szCs w:val="24"/>
          </w:rPr>
          <w:fldChar w:fldCharType="end"/>
        </w:r>
        <w:r w:rsidR="008F0250">
          <w:t xml:space="preserve"> of </w:t>
        </w:r>
        <w:r w:rsidR="008F0250">
          <w:rPr>
            <w:b/>
            <w:sz w:val="24"/>
            <w:szCs w:val="24"/>
          </w:rPr>
          <w:fldChar w:fldCharType="begin"/>
        </w:r>
        <w:r w:rsidR="008F0250">
          <w:rPr>
            <w:b/>
          </w:rPr>
          <w:instrText xml:space="preserve"> NUMPAGES  </w:instrText>
        </w:r>
        <w:r w:rsidR="008F0250">
          <w:rPr>
            <w:b/>
            <w:sz w:val="24"/>
            <w:szCs w:val="24"/>
          </w:rPr>
          <w:fldChar w:fldCharType="separate"/>
        </w:r>
        <w:r w:rsidR="009A06B0">
          <w:rPr>
            <w:b/>
            <w:noProof/>
          </w:rPr>
          <w:t>8</w:t>
        </w:r>
        <w:r w:rsidR="008F0250">
          <w:rPr>
            <w:b/>
            <w:sz w:val="24"/>
            <w:szCs w:val="24"/>
          </w:rPr>
          <w:fldChar w:fldCharType="end"/>
        </w:r>
      </w:p>
    </w:sdtContent>
  </w:sdt>
  <w:p w14:paraId="6BEB5CB5" w14:textId="77777777" w:rsidR="008F0250" w:rsidRDefault="008F0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D4819" w14:textId="77777777" w:rsidR="00FB1E2D" w:rsidRDefault="00FB1E2D">
      <w:r>
        <w:separator/>
      </w:r>
    </w:p>
  </w:footnote>
  <w:footnote w:type="continuationSeparator" w:id="0">
    <w:p w14:paraId="39BE5E64" w14:textId="77777777" w:rsidR="00FB1E2D" w:rsidRDefault="00FB1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4523"/>
      <w:gridCol w:w="5053"/>
    </w:tblGrid>
    <w:tr w:rsidR="008F0250" w:rsidRPr="00F04B91" w14:paraId="676DFB36" w14:textId="77777777">
      <w:tc>
        <w:tcPr>
          <w:tcW w:w="4523" w:type="dxa"/>
        </w:tcPr>
        <w:p w14:paraId="2B68ABE5" w14:textId="77777777" w:rsidR="008F0250" w:rsidRPr="00F04B91" w:rsidRDefault="008F0250" w:rsidP="00BB1611">
          <w:pPr>
            <w:pStyle w:val="Header"/>
            <w:rPr>
              <w:noProof/>
            </w:rPr>
          </w:pPr>
          <w:r>
            <w:rPr>
              <w:noProof/>
            </w:rPr>
            <w:t>BAD001</w:t>
          </w:r>
        </w:p>
      </w:tc>
      <w:tc>
        <w:tcPr>
          <w:tcW w:w="5053" w:type="dxa"/>
        </w:tcPr>
        <w:p w14:paraId="69972B88" w14:textId="77777777" w:rsidR="008F0250" w:rsidRPr="00F04B91" w:rsidRDefault="008F0250" w:rsidP="00BB1611">
          <w:pPr>
            <w:pStyle w:val="Header"/>
            <w:jc w:val="right"/>
          </w:pPr>
          <w:r w:rsidRPr="00F04B91">
            <w:rPr>
              <w:noProof/>
            </w:rPr>
            <w:t>BSCoE Architecture Design</w:t>
          </w:r>
        </w:p>
      </w:tc>
    </w:tr>
  </w:tbl>
  <w:p w14:paraId="014B3BA9" w14:textId="77777777" w:rsidR="008F0250" w:rsidRDefault="008F0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4140"/>
      <w:gridCol w:w="5220"/>
    </w:tblGrid>
    <w:tr w:rsidR="008F0250" w:rsidRPr="00F04B91" w14:paraId="115B15B5" w14:textId="77777777" w:rsidTr="00E51C2C">
      <w:tc>
        <w:tcPr>
          <w:tcW w:w="4140" w:type="dxa"/>
        </w:tcPr>
        <w:p w14:paraId="2EEA900D" w14:textId="77777777" w:rsidR="008F0250" w:rsidRPr="00952F18" w:rsidRDefault="00F36C5D" w:rsidP="009B210E">
          <w:pPr>
            <w:pStyle w:val="Header"/>
            <w:rPr>
              <w:noProof/>
              <w:color w:val="548DD4" w:themeColor="text2" w:themeTint="99"/>
            </w:rPr>
          </w:pPr>
          <w:r>
            <w:rPr>
              <w:noProof/>
            </w:rPr>
            <w:pict w14:anchorId="24D4D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TU_DblT_RCoB_fl4C" style="width:191.5pt;height:39.85pt;mso-width-percent:0;mso-height-percent:0;mso-width-percent:0;mso-height-percent:0">
                <v:imagedata r:id="rId1" o:title="TTU_DblT_RCoB_fl4C"/>
              </v:shape>
            </w:pict>
          </w:r>
        </w:p>
      </w:tc>
      <w:tc>
        <w:tcPr>
          <w:tcW w:w="5220" w:type="dxa"/>
        </w:tcPr>
        <w:p w14:paraId="77A50AF3" w14:textId="77777777" w:rsidR="008F0250" w:rsidRDefault="00E51C2C" w:rsidP="000B075D">
          <w:pPr>
            <w:pStyle w:val="Header"/>
            <w:jc w:val="right"/>
            <w:rPr>
              <w:noProof/>
            </w:rPr>
          </w:pPr>
          <w:r>
            <w:rPr>
              <w:noProof/>
              <w:color w:val="548DD4" w:themeColor="text2" w:themeTint="99"/>
            </w:rPr>
            <w:t xml:space="preserve">United Super Markets Data Process – ISQS 6339 – BI </w:t>
          </w:r>
        </w:p>
        <w:p w14:paraId="11A21061" w14:textId="77777777" w:rsidR="008F0250" w:rsidRPr="00F04B91" w:rsidRDefault="008F0250" w:rsidP="00E51C2C">
          <w:pPr>
            <w:pStyle w:val="Header"/>
            <w:jc w:val="right"/>
          </w:pPr>
          <w:r w:rsidRPr="009D2704">
            <w:rPr>
              <w:noProof/>
            </w:rPr>
            <w:t>Extraction, Transformatio</w:t>
          </w:r>
          <w:r>
            <w:rPr>
              <w:noProof/>
            </w:rPr>
            <w:t xml:space="preserve">n, and Load (ETL) </w:t>
          </w:r>
          <w:r w:rsidR="00E51C2C">
            <w:rPr>
              <w:noProof/>
            </w:rPr>
            <w:t>Report</w:t>
          </w:r>
        </w:p>
      </w:tc>
    </w:tr>
  </w:tbl>
  <w:p w14:paraId="6E5C8AA1" w14:textId="77777777" w:rsidR="008F0250" w:rsidRDefault="008F0250" w:rsidP="00D1445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EF2EC7A"/>
    <w:lvl w:ilvl="0">
      <w:start w:val="1"/>
      <w:numFmt w:val="decimal"/>
      <w:pStyle w:val="Heading1"/>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642E9A"/>
    <w:multiLevelType w:val="hybridMultilevel"/>
    <w:tmpl w:val="1F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604DA"/>
    <w:multiLevelType w:val="hybridMultilevel"/>
    <w:tmpl w:val="F614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81D19"/>
    <w:multiLevelType w:val="hybridMultilevel"/>
    <w:tmpl w:val="E71CC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26BBE"/>
    <w:multiLevelType w:val="hybridMultilevel"/>
    <w:tmpl w:val="4132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81B85"/>
    <w:multiLevelType w:val="hybridMultilevel"/>
    <w:tmpl w:val="CCEA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F6B59"/>
    <w:multiLevelType w:val="hybridMultilevel"/>
    <w:tmpl w:val="2822F8A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15:restartNumberingAfterBreak="0">
    <w:nsid w:val="343876EA"/>
    <w:multiLevelType w:val="hybridMultilevel"/>
    <w:tmpl w:val="73D0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028A5"/>
    <w:multiLevelType w:val="hybridMultilevel"/>
    <w:tmpl w:val="F604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E2C1F"/>
    <w:multiLevelType w:val="multilevel"/>
    <w:tmpl w:val="96B8934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8E51B3C"/>
    <w:multiLevelType w:val="hybridMultilevel"/>
    <w:tmpl w:val="1B4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53788"/>
    <w:multiLevelType w:val="hybridMultilevel"/>
    <w:tmpl w:val="2A5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759D3"/>
    <w:multiLevelType w:val="hybridMultilevel"/>
    <w:tmpl w:val="8D0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6225B"/>
    <w:multiLevelType w:val="singleLevel"/>
    <w:tmpl w:val="487ABC64"/>
    <w:lvl w:ilvl="0">
      <w:start w:val="1"/>
      <w:numFmt w:val="bullet"/>
      <w:pStyle w:val="List"/>
      <w:lvlText w:val=""/>
      <w:lvlJc w:val="left"/>
      <w:pPr>
        <w:tabs>
          <w:tab w:val="num" w:pos="360"/>
        </w:tabs>
        <w:ind w:left="360" w:hanging="360"/>
      </w:pPr>
      <w:rPr>
        <w:rFonts w:ascii="Wingdings" w:hAnsi="Wingdings" w:hint="default"/>
        <w:b/>
        <w:i w:val="0"/>
        <w:sz w:val="20"/>
      </w:rPr>
    </w:lvl>
  </w:abstractNum>
  <w:num w:numId="1">
    <w:abstractNumId w:val="0"/>
  </w:num>
  <w:num w:numId="2">
    <w:abstractNumId w:val="9"/>
  </w:num>
  <w:num w:numId="3">
    <w:abstractNumId w:val="13"/>
  </w:num>
  <w:num w:numId="4">
    <w:abstractNumId w:val="8"/>
  </w:num>
  <w:num w:numId="5">
    <w:abstractNumId w:val="6"/>
  </w:num>
  <w:num w:numId="6">
    <w:abstractNumId w:val="5"/>
  </w:num>
  <w:num w:numId="7">
    <w:abstractNumId w:val="12"/>
  </w:num>
  <w:num w:numId="8">
    <w:abstractNumId w:val="7"/>
  </w:num>
  <w:num w:numId="9">
    <w:abstractNumId w:val="11"/>
  </w:num>
  <w:num w:numId="10">
    <w:abstractNumId w:val="10"/>
  </w:num>
  <w:num w:numId="11">
    <w:abstractNumId w:val="2"/>
  </w:num>
  <w:num w:numId="12">
    <w:abstractNumId w:val="3"/>
  </w:num>
  <w:num w:numId="13">
    <w:abstractNumId w:val="4"/>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D64"/>
    <w:rsid w:val="000047ED"/>
    <w:rsid w:val="0000732F"/>
    <w:rsid w:val="0001188C"/>
    <w:rsid w:val="00011FC5"/>
    <w:rsid w:val="000120C4"/>
    <w:rsid w:val="00014176"/>
    <w:rsid w:val="00015EC1"/>
    <w:rsid w:val="00016035"/>
    <w:rsid w:val="00016D73"/>
    <w:rsid w:val="00017F4E"/>
    <w:rsid w:val="000237D6"/>
    <w:rsid w:val="00023881"/>
    <w:rsid w:val="00025A93"/>
    <w:rsid w:val="00030C03"/>
    <w:rsid w:val="00033D6D"/>
    <w:rsid w:val="00034EE4"/>
    <w:rsid w:val="000357B1"/>
    <w:rsid w:val="0003791E"/>
    <w:rsid w:val="00040220"/>
    <w:rsid w:val="00050825"/>
    <w:rsid w:val="00053E3B"/>
    <w:rsid w:val="0005431C"/>
    <w:rsid w:val="00055CBD"/>
    <w:rsid w:val="00057393"/>
    <w:rsid w:val="00061922"/>
    <w:rsid w:val="000626E0"/>
    <w:rsid w:val="00065125"/>
    <w:rsid w:val="00072C98"/>
    <w:rsid w:val="000730DE"/>
    <w:rsid w:val="00073B76"/>
    <w:rsid w:val="000748CD"/>
    <w:rsid w:val="00076155"/>
    <w:rsid w:val="000778F3"/>
    <w:rsid w:val="000811C8"/>
    <w:rsid w:val="00085629"/>
    <w:rsid w:val="00091265"/>
    <w:rsid w:val="0009290E"/>
    <w:rsid w:val="00095D65"/>
    <w:rsid w:val="00097E26"/>
    <w:rsid w:val="000A196C"/>
    <w:rsid w:val="000A31A5"/>
    <w:rsid w:val="000A472B"/>
    <w:rsid w:val="000A6688"/>
    <w:rsid w:val="000A705F"/>
    <w:rsid w:val="000B000C"/>
    <w:rsid w:val="000B041C"/>
    <w:rsid w:val="000B075D"/>
    <w:rsid w:val="000B3604"/>
    <w:rsid w:val="000B3D46"/>
    <w:rsid w:val="000B6BE7"/>
    <w:rsid w:val="000B77AF"/>
    <w:rsid w:val="000C01DA"/>
    <w:rsid w:val="000C078C"/>
    <w:rsid w:val="000C0A3B"/>
    <w:rsid w:val="000C2249"/>
    <w:rsid w:val="000C28F1"/>
    <w:rsid w:val="000C2AD1"/>
    <w:rsid w:val="000C6F2E"/>
    <w:rsid w:val="000D5635"/>
    <w:rsid w:val="000D648C"/>
    <w:rsid w:val="000D6816"/>
    <w:rsid w:val="000D6969"/>
    <w:rsid w:val="000D736F"/>
    <w:rsid w:val="000D768B"/>
    <w:rsid w:val="000D7A5C"/>
    <w:rsid w:val="000E0178"/>
    <w:rsid w:val="000E0A9F"/>
    <w:rsid w:val="000E1495"/>
    <w:rsid w:val="000E18A3"/>
    <w:rsid w:val="000E234D"/>
    <w:rsid w:val="000E2DD9"/>
    <w:rsid w:val="000E302B"/>
    <w:rsid w:val="000E7B3A"/>
    <w:rsid w:val="000E7C40"/>
    <w:rsid w:val="000F0226"/>
    <w:rsid w:val="000F1873"/>
    <w:rsid w:val="000F3F9E"/>
    <w:rsid w:val="000F4D5A"/>
    <w:rsid w:val="000F68AD"/>
    <w:rsid w:val="000F6A22"/>
    <w:rsid w:val="00101BFB"/>
    <w:rsid w:val="00106AEF"/>
    <w:rsid w:val="001073A6"/>
    <w:rsid w:val="00107BD0"/>
    <w:rsid w:val="001117D4"/>
    <w:rsid w:val="00111D43"/>
    <w:rsid w:val="00113A3D"/>
    <w:rsid w:val="00113FD1"/>
    <w:rsid w:val="00116C09"/>
    <w:rsid w:val="00117580"/>
    <w:rsid w:val="001175FA"/>
    <w:rsid w:val="001178E9"/>
    <w:rsid w:val="001249FF"/>
    <w:rsid w:val="00125035"/>
    <w:rsid w:val="00126933"/>
    <w:rsid w:val="00127AD5"/>
    <w:rsid w:val="00130C90"/>
    <w:rsid w:val="0013249F"/>
    <w:rsid w:val="001325B4"/>
    <w:rsid w:val="00132CC7"/>
    <w:rsid w:val="00132D9F"/>
    <w:rsid w:val="00134796"/>
    <w:rsid w:val="00134992"/>
    <w:rsid w:val="00135FBE"/>
    <w:rsid w:val="00140823"/>
    <w:rsid w:val="00141152"/>
    <w:rsid w:val="00142674"/>
    <w:rsid w:val="00144093"/>
    <w:rsid w:val="00147D07"/>
    <w:rsid w:val="00152970"/>
    <w:rsid w:val="00155087"/>
    <w:rsid w:val="0015557F"/>
    <w:rsid w:val="00156B21"/>
    <w:rsid w:val="0015744F"/>
    <w:rsid w:val="00160634"/>
    <w:rsid w:val="0016200C"/>
    <w:rsid w:val="00163397"/>
    <w:rsid w:val="00164FF6"/>
    <w:rsid w:val="00170F26"/>
    <w:rsid w:val="00173ECA"/>
    <w:rsid w:val="00175222"/>
    <w:rsid w:val="00175A1A"/>
    <w:rsid w:val="00175EC4"/>
    <w:rsid w:val="00182BAB"/>
    <w:rsid w:val="001845FD"/>
    <w:rsid w:val="001871D5"/>
    <w:rsid w:val="00187E44"/>
    <w:rsid w:val="00191098"/>
    <w:rsid w:val="00192036"/>
    <w:rsid w:val="00197C4E"/>
    <w:rsid w:val="001A223B"/>
    <w:rsid w:val="001B25AA"/>
    <w:rsid w:val="001B25B3"/>
    <w:rsid w:val="001B2BA3"/>
    <w:rsid w:val="001B4939"/>
    <w:rsid w:val="001B4E59"/>
    <w:rsid w:val="001B52B0"/>
    <w:rsid w:val="001B548D"/>
    <w:rsid w:val="001B645E"/>
    <w:rsid w:val="001C145D"/>
    <w:rsid w:val="001C19F7"/>
    <w:rsid w:val="001C3F0E"/>
    <w:rsid w:val="001C4886"/>
    <w:rsid w:val="001C4DCA"/>
    <w:rsid w:val="001C726D"/>
    <w:rsid w:val="001D07F2"/>
    <w:rsid w:val="001D20CC"/>
    <w:rsid w:val="001D4860"/>
    <w:rsid w:val="001D5939"/>
    <w:rsid w:val="001D5C85"/>
    <w:rsid w:val="001D7F9C"/>
    <w:rsid w:val="001E0268"/>
    <w:rsid w:val="001E20F5"/>
    <w:rsid w:val="001E3248"/>
    <w:rsid w:val="001E481F"/>
    <w:rsid w:val="001E53EF"/>
    <w:rsid w:val="001E582D"/>
    <w:rsid w:val="001F14E1"/>
    <w:rsid w:val="001F2C11"/>
    <w:rsid w:val="001F57F3"/>
    <w:rsid w:val="001F6468"/>
    <w:rsid w:val="00206D86"/>
    <w:rsid w:val="00207A19"/>
    <w:rsid w:val="0021045C"/>
    <w:rsid w:val="00211106"/>
    <w:rsid w:val="00211D8D"/>
    <w:rsid w:val="00212C48"/>
    <w:rsid w:val="00213276"/>
    <w:rsid w:val="00216FC1"/>
    <w:rsid w:val="002176EB"/>
    <w:rsid w:val="00217CD5"/>
    <w:rsid w:val="00220973"/>
    <w:rsid w:val="00224836"/>
    <w:rsid w:val="002260D8"/>
    <w:rsid w:val="00235F5E"/>
    <w:rsid w:val="00237535"/>
    <w:rsid w:val="00237E9F"/>
    <w:rsid w:val="00245447"/>
    <w:rsid w:val="00245D08"/>
    <w:rsid w:val="002467D8"/>
    <w:rsid w:val="00247B57"/>
    <w:rsid w:val="002500D4"/>
    <w:rsid w:val="0025105A"/>
    <w:rsid w:val="002556C3"/>
    <w:rsid w:val="002575F5"/>
    <w:rsid w:val="00261788"/>
    <w:rsid w:val="00262C18"/>
    <w:rsid w:val="00263F00"/>
    <w:rsid w:val="002640F0"/>
    <w:rsid w:val="00265A7B"/>
    <w:rsid w:val="00275444"/>
    <w:rsid w:val="002804B2"/>
    <w:rsid w:val="0028193F"/>
    <w:rsid w:val="0028421F"/>
    <w:rsid w:val="002855F1"/>
    <w:rsid w:val="00285A19"/>
    <w:rsid w:val="00286ACB"/>
    <w:rsid w:val="0029022B"/>
    <w:rsid w:val="0029200F"/>
    <w:rsid w:val="00292873"/>
    <w:rsid w:val="00297DA5"/>
    <w:rsid w:val="00297DF0"/>
    <w:rsid w:val="002A3A21"/>
    <w:rsid w:val="002A4ED2"/>
    <w:rsid w:val="002A6AC6"/>
    <w:rsid w:val="002A7510"/>
    <w:rsid w:val="002A7A2F"/>
    <w:rsid w:val="002B3CD3"/>
    <w:rsid w:val="002B5B4A"/>
    <w:rsid w:val="002B62E6"/>
    <w:rsid w:val="002B77D9"/>
    <w:rsid w:val="002C3CED"/>
    <w:rsid w:val="002C49D9"/>
    <w:rsid w:val="002C4D95"/>
    <w:rsid w:val="002C6DA4"/>
    <w:rsid w:val="002C7596"/>
    <w:rsid w:val="002D17B3"/>
    <w:rsid w:val="002D22E8"/>
    <w:rsid w:val="002D4DCB"/>
    <w:rsid w:val="002D5510"/>
    <w:rsid w:val="002E0DF7"/>
    <w:rsid w:val="002E13DE"/>
    <w:rsid w:val="002E327A"/>
    <w:rsid w:val="002F3685"/>
    <w:rsid w:val="002F5071"/>
    <w:rsid w:val="002F69E4"/>
    <w:rsid w:val="003006BB"/>
    <w:rsid w:val="003007A2"/>
    <w:rsid w:val="0030385F"/>
    <w:rsid w:val="00310EEA"/>
    <w:rsid w:val="00310F34"/>
    <w:rsid w:val="00314E39"/>
    <w:rsid w:val="0031597C"/>
    <w:rsid w:val="003165F9"/>
    <w:rsid w:val="00320827"/>
    <w:rsid w:val="00325E33"/>
    <w:rsid w:val="003269C4"/>
    <w:rsid w:val="00326F39"/>
    <w:rsid w:val="0033093E"/>
    <w:rsid w:val="00331110"/>
    <w:rsid w:val="003377C8"/>
    <w:rsid w:val="00345622"/>
    <w:rsid w:val="0034735A"/>
    <w:rsid w:val="00347622"/>
    <w:rsid w:val="00351712"/>
    <w:rsid w:val="0035315F"/>
    <w:rsid w:val="003533F2"/>
    <w:rsid w:val="00353683"/>
    <w:rsid w:val="003542DD"/>
    <w:rsid w:val="00355548"/>
    <w:rsid w:val="00357A77"/>
    <w:rsid w:val="00361F20"/>
    <w:rsid w:val="00365820"/>
    <w:rsid w:val="00365AAC"/>
    <w:rsid w:val="003672D0"/>
    <w:rsid w:val="00370C51"/>
    <w:rsid w:val="00370FF0"/>
    <w:rsid w:val="00371875"/>
    <w:rsid w:val="00372317"/>
    <w:rsid w:val="00380057"/>
    <w:rsid w:val="0038249C"/>
    <w:rsid w:val="00382549"/>
    <w:rsid w:val="00383EBE"/>
    <w:rsid w:val="00385ED0"/>
    <w:rsid w:val="003860DC"/>
    <w:rsid w:val="0038686D"/>
    <w:rsid w:val="00394209"/>
    <w:rsid w:val="00394FF7"/>
    <w:rsid w:val="00396835"/>
    <w:rsid w:val="003A02C6"/>
    <w:rsid w:val="003A246E"/>
    <w:rsid w:val="003A2849"/>
    <w:rsid w:val="003A646D"/>
    <w:rsid w:val="003B1EF0"/>
    <w:rsid w:val="003B316C"/>
    <w:rsid w:val="003B3A49"/>
    <w:rsid w:val="003B56A3"/>
    <w:rsid w:val="003B5A6A"/>
    <w:rsid w:val="003B61F6"/>
    <w:rsid w:val="003B62F3"/>
    <w:rsid w:val="003B6C57"/>
    <w:rsid w:val="003B6E10"/>
    <w:rsid w:val="003B743E"/>
    <w:rsid w:val="003B7BB7"/>
    <w:rsid w:val="003B7C7E"/>
    <w:rsid w:val="003C0CF7"/>
    <w:rsid w:val="003C0D31"/>
    <w:rsid w:val="003C3436"/>
    <w:rsid w:val="003C3F55"/>
    <w:rsid w:val="003C485D"/>
    <w:rsid w:val="003D0117"/>
    <w:rsid w:val="003D12C4"/>
    <w:rsid w:val="003D2D41"/>
    <w:rsid w:val="003D2E70"/>
    <w:rsid w:val="003D2F98"/>
    <w:rsid w:val="003D3D1E"/>
    <w:rsid w:val="003D41E8"/>
    <w:rsid w:val="003E1BA2"/>
    <w:rsid w:val="003E1D64"/>
    <w:rsid w:val="003E35A2"/>
    <w:rsid w:val="003E6746"/>
    <w:rsid w:val="003E7790"/>
    <w:rsid w:val="003F2441"/>
    <w:rsid w:val="003F252D"/>
    <w:rsid w:val="003F4902"/>
    <w:rsid w:val="003F56AA"/>
    <w:rsid w:val="003F6468"/>
    <w:rsid w:val="00400D5C"/>
    <w:rsid w:val="00402C62"/>
    <w:rsid w:val="0040628A"/>
    <w:rsid w:val="00406D08"/>
    <w:rsid w:val="00412B37"/>
    <w:rsid w:val="00414010"/>
    <w:rsid w:val="004146A6"/>
    <w:rsid w:val="00420535"/>
    <w:rsid w:val="0042096F"/>
    <w:rsid w:val="0042101A"/>
    <w:rsid w:val="00422D3E"/>
    <w:rsid w:val="0042427E"/>
    <w:rsid w:val="00425D93"/>
    <w:rsid w:val="0042733E"/>
    <w:rsid w:val="004302B4"/>
    <w:rsid w:val="004303FF"/>
    <w:rsid w:val="00431771"/>
    <w:rsid w:val="004328D2"/>
    <w:rsid w:val="0043297F"/>
    <w:rsid w:val="00435B60"/>
    <w:rsid w:val="004364CF"/>
    <w:rsid w:val="00436DAA"/>
    <w:rsid w:val="004405C3"/>
    <w:rsid w:val="004447B6"/>
    <w:rsid w:val="004453AB"/>
    <w:rsid w:val="0044688A"/>
    <w:rsid w:val="00447917"/>
    <w:rsid w:val="00451D60"/>
    <w:rsid w:val="0045626A"/>
    <w:rsid w:val="004562F9"/>
    <w:rsid w:val="00456FBE"/>
    <w:rsid w:val="00460106"/>
    <w:rsid w:val="004632CC"/>
    <w:rsid w:val="00472709"/>
    <w:rsid w:val="00477D1B"/>
    <w:rsid w:val="004805D4"/>
    <w:rsid w:val="004822FE"/>
    <w:rsid w:val="00482E2E"/>
    <w:rsid w:val="00484C79"/>
    <w:rsid w:val="00487538"/>
    <w:rsid w:val="00492419"/>
    <w:rsid w:val="004A3512"/>
    <w:rsid w:val="004A4594"/>
    <w:rsid w:val="004A67A3"/>
    <w:rsid w:val="004B06EF"/>
    <w:rsid w:val="004B1329"/>
    <w:rsid w:val="004B2112"/>
    <w:rsid w:val="004B33D9"/>
    <w:rsid w:val="004B39F4"/>
    <w:rsid w:val="004B5BEC"/>
    <w:rsid w:val="004C0A63"/>
    <w:rsid w:val="004C1D29"/>
    <w:rsid w:val="004C2235"/>
    <w:rsid w:val="004C2C76"/>
    <w:rsid w:val="004C4CB9"/>
    <w:rsid w:val="004C4F79"/>
    <w:rsid w:val="004D1620"/>
    <w:rsid w:val="004D77EC"/>
    <w:rsid w:val="004E1A26"/>
    <w:rsid w:val="004E1D2B"/>
    <w:rsid w:val="004E2C26"/>
    <w:rsid w:val="004E2CF5"/>
    <w:rsid w:val="004E4626"/>
    <w:rsid w:val="004F083F"/>
    <w:rsid w:val="004F2386"/>
    <w:rsid w:val="004F4A33"/>
    <w:rsid w:val="004F4E61"/>
    <w:rsid w:val="004F4E78"/>
    <w:rsid w:val="004F615A"/>
    <w:rsid w:val="004F6354"/>
    <w:rsid w:val="004F6C4F"/>
    <w:rsid w:val="005006F0"/>
    <w:rsid w:val="005007A7"/>
    <w:rsid w:val="00500A4F"/>
    <w:rsid w:val="00501EA9"/>
    <w:rsid w:val="0050379F"/>
    <w:rsid w:val="00503BDA"/>
    <w:rsid w:val="00505696"/>
    <w:rsid w:val="00505E04"/>
    <w:rsid w:val="0050631B"/>
    <w:rsid w:val="0051019A"/>
    <w:rsid w:val="00510729"/>
    <w:rsid w:val="00510AEF"/>
    <w:rsid w:val="00513F96"/>
    <w:rsid w:val="00514273"/>
    <w:rsid w:val="0051675B"/>
    <w:rsid w:val="005201EC"/>
    <w:rsid w:val="00521F9A"/>
    <w:rsid w:val="0052285B"/>
    <w:rsid w:val="00522FC2"/>
    <w:rsid w:val="00524BEB"/>
    <w:rsid w:val="00524D71"/>
    <w:rsid w:val="00527D52"/>
    <w:rsid w:val="00530787"/>
    <w:rsid w:val="00537CE1"/>
    <w:rsid w:val="005428E4"/>
    <w:rsid w:val="00551A04"/>
    <w:rsid w:val="00554FFF"/>
    <w:rsid w:val="005579A8"/>
    <w:rsid w:val="00560C1F"/>
    <w:rsid w:val="00561C09"/>
    <w:rsid w:val="00561EA8"/>
    <w:rsid w:val="005624E0"/>
    <w:rsid w:val="00564B6E"/>
    <w:rsid w:val="0056562F"/>
    <w:rsid w:val="00570DD4"/>
    <w:rsid w:val="0057223D"/>
    <w:rsid w:val="00572D10"/>
    <w:rsid w:val="00573E4D"/>
    <w:rsid w:val="00574D47"/>
    <w:rsid w:val="00575233"/>
    <w:rsid w:val="00575258"/>
    <w:rsid w:val="00577424"/>
    <w:rsid w:val="00586B7A"/>
    <w:rsid w:val="00587230"/>
    <w:rsid w:val="00590C0D"/>
    <w:rsid w:val="00591987"/>
    <w:rsid w:val="005A3C5E"/>
    <w:rsid w:val="005A7347"/>
    <w:rsid w:val="005B3511"/>
    <w:rsid w:val="005B5AF8"/>
    <w:rsid w:val="005C527D"/>
    <w:rsid w:val="005C5E0A"/>
    <w:rsid w:val="005C667C"/>
    <w:rsid w:val="005C772B"/>
    <w:rsid w:val="005D331C"/>
    <w:rsid w:val="005D4697"/>
    <w:rsid w:val="005D6F45"/>
    <w:rsid w:val="005E38E4"/>
    <w:rsid w:val="005E39CA"/>
    <w:rsid w:val="005E3BE1"/>
    <w:rsid w:val="005E4D5F"/>
    <w:rsid w:val="005F08F2"/>
    <w:rsid w:val="005F1B3F"/>
    <w:rsid w:val="005F2881"/>
    <w:rsid w:val="005F31F6"/>
    <w:rsid w:val="005F50B6"/>
    <w:rsid w:val="005F52D3"/>
    <w:rsid w:val="005F6CCD"/>
    <w:rsid w:val="00601EF0"/>
    <w:rsid w:val="006044E9"/>
    <w:rsid w:val="00605DEB"/>
    <w:rsid w:val="00613F14"/>
    <w:rsid w:val="006144CB"/>
    <w:rsid w:val="00614FFB"/>
    <w:rsid w:val="006206BE"/>
    <w:rsid w:val="006224DA"/>
    <w:rsid w:val="00624089"/>
    <w:rsid w:val="0062589A"/>
    <w:rsid w:val="0063098F"/>
    <w:rsid w:val="00632CDB"/>
    <w:rsid w:val="006400C6"/>
    <w:rsid w:val="006420EC"/>
    <w:rsid w:val="00642E5D"/>
    <w:rsid w:val="0064327B"/>
    <w:rsid w:val="00643857"/>
    <w:rsid w:val="00644B90"/>
    <w:rsid w:val="0064510A"/>
    <w:rsid w:val="006463BE"/>
    <w:rsid w:val="006503AE"/>
    <w:rsid w:val="00650FAF"/>
    <w:rsid w:val="00651865"/>
    <w:rsid w:val="006549F9"/>
    <w:rsid w:val="00654EB7"/>
    <w:rsid w:val="00655540"/>
    <w:rsid w:val="00660E45"/>
    <w:rsid w:val="006617CC"/>
    <w:rsid w:val="00661B02"/>
    <w:rsid w:val="006631F1"/>
    <w:rsid w:val="0066452D"/>
    <w:rsid w:val="0066523C"/>
    <w:rsid w:val="00667AAA"/>
    <w:rsid w:val="00667BB4"/>
    <w:rsid w:val="006728FF"/>
    <w:rsid w:val="0068289B"/>
    <w:rsid w:val="00691343"/>
    <w:rsid w:val="00693B70"/>
    <w:rsid w:val="00694428"/>
    <w:rsid w:val="0069640D"/>
    <w:rsid w:val="006A1314"/>
    <w:rsid w:val="006A1675"/>
    <w:rsid w:val="006A3013"/>
    <w:rsid w:val="006A5484"/>
    <w:rsid w:val="006A5B4B"/>
    <w:rsid w:val="006A70D8"/>
    <w:rsid w:val="006B4B44"/>
    <w:rsid w:val="006B76D3"/>
    <w:rsid w:val="006C1E85"/>
    <w:rsid w:val="006C2791"/>
    <w:rsid w:val="006C5F38"/>
    <w:rsid w:val="006C6FC1"/>
    <w:rsid w:val="006D04F3"/>
    <w:rsid w:val="006D1962"/>
    <w:rsid w:val="006D1C80"/>
    <w:rsid w:val="006D222C"/>
    <w:rsid w:val="006D463A"/>
    <w:rsid w:val="006D5046"/>
    <w:rsid w:val="006D789A"/>
    <w:rsid w:val="006E2304"/>
    <w:rsid w:val="006E2A39"/>
    <w:rsid w:val="006E33A7"/>
    <w:rsid w:val="006E590A"/>
    <w:rsid w:val="006E5D8C"/>
    <w:rsid w:val="006F05ED"/>
    <w:rsid w:val="006F2649"/>
    <w:rsid w:val="006F3661"/>
    <w:rsid w:val="006F4CE7"/>
    <w:rsid w:val="006F4F75"/>
    <w:rsid w:val="006F6455"/>
    <w:rsid w:val="006F71B5"/>
    <w:rsid w:val="006F7375"/>
    <w:rsid w:val="006F76CF"/>
    <w:rsid w:val="00702629"/>
    <w:rsid w:val="00703A86"/>
    <w:rsid w:val="00703EFB"/>
    <w:rsid w:val="0070441D"/>
    <w:rsid w:val="007077C1"/>
    <w:rsid w:val="007145FD"/>
    <w:rsid w:val="00717E49"/>
    <w:rsid w:val="00722561"/>
    <w:rsid w:val="00722EDB"/>
    <w:rsid w:val="00723D37"/>
    <w:rsid w:val="007246A0"/>
    <w:rsid w:val="0072492F"/>
    <w:rsid w:val="00727C8A"/>
    <w:rsid w:val="00730A0F"/>
    <w:rsid w:val="00735177"/>
    <w:rsid w:val="00735DEA"/>
    <w:rsid w:val="007365D8"/>
    <w:rsid w:val="00737B88"/>
    <w:rsid w:val="00740B7E"/>
    <w:rsid w:val="0074234F"/>
    <w:rsid w:val="007465A5"/>
    <w:rsid w:val="00750D36"/>
    <w:rsid w:val="0075128F"/>
    <w:rsid w:val="00752AB1"/>
    <w:rsid w:val="00753178"/>
    <w:rsid w:val="00753895"/>
    <w:rsid w:val="007648E6"/>
    <w:rsid w:val="007658B3"/>
    <w:rsid w:val="00771B29"/>
    <w:rsid w:val="00772826"/>
    <w:rsid w:val="00774E52"/>
    <w:rsid w:val="00774EC7"/>
    <w:rsid w:val="007766B7"/>
    <w:rsid w:val="00776997"/>
    <w:rsid w:val="007813EE"/>
    <w:rsid w:val="0078193E"/>
    <w:rsid w:val="0078201F"/>
    <w:rsid w:val="007822BE"/>
    <w:rsid w:val="00786391"/>
    <w:rsid w:val="0079188B"/>
    <w:rsid w:val="00792C4B"/>
    <w:rsid w:val="00793E9C"/>
    <w:rsid w:val="00793FE6"/>
    <w:rsid w:val="007A0388"/>
    <w:rsid w:val="007A064F"/>
    <w:rsid w:val="007A09CD"/>
    <w:rsid w:val="007A3123"/>
    <w:rsid w:val="007A3886"/>
    <w:rsid w:val="007A3E5B"/>
    <w:rsid w:val="007A4361"/>
    <w:rsid w:val="007A55CA"/>
    <w:rsid w:val="007A5959"/>
    <w:rsid w:val="007B000D"/>
    <w:rsid w:val="007B179C"/>
    <w:rsid w:val="007B1F2A"/>
    <w:rsid w:val="007B52AF"/>
    <w:rsid w:val="007B65A3"/>
    <w:rsid w:val="007C207E"/>
    <w:rsid w:val="007C2185"/>
    <w:rsid w:val="007C3FEA"/>
    <w:rsid w:val="007C6F73"/>
    <w:rsid w:val="007D0875"/>
    <w:rsid w:val="007D15F5"/>
    <w:rsid w:val="007D7F49"/>
    <w:rsid w:val="007E0184"/>
    <w:rsid w:val="007E25EC"/>
    <w:rsid w:val="007E3B4F"/>
    <w:rsid w:val="007E3F7B"/>
    <w:rsid w:val="007E599B"/>
    <w:rsid w:val="007E5D30"/>
    <w:rsid w:val="007E73C9"/>
    <w:rsid w:val="007E747C"/>
    <w:rsid w:val="007F0887"/>
    <w:rsid w:val="007F0906"/>
    <w:rsid w:val="007F276C"/>
    <w:rsid w:val="007F2893"/>
    <w:rsid w:val="007F7232"/>
    <w:rsid w:val="007F7C4A"/>
    <w:rsid w:val="00800E0F"/>
    <w:rsid w:val="008015CE"/>
    <w:rsid w:val="008016B2"/>
    <w:rsid w:val="00802586"/>
    <w:rsid w:val="00802A36"/>
    <w:rsid w:val="00803731"/>
    <w:rsid w:val="00803873"/>
    <w:rsid w:val="008052D4"/>
    <w:rsid w:val="008052F6"/>
    <w:rsid w:val="0080610A"/>
    <w:rsid w:val="00812760"/>
    <w:rsid w:val="00817803"/>
    <w:rsid w:val="008211E0"/>
    <w:rsid w:val="0082165E"/>
    <w:rsid w:val="0082255D"/>
    <w:rsid w:val="008228FD"/>
    <w:rsid w:val="00822B89"/>
    <w:rsid w:val="0082344A"/>
    <w:rsid w:val="00823CA1"/>
    <w:rsid w:val="00823D63"/>
    <w:rsid w:val="008272B9"/>
    <w:rsid w:val="00827FE7"/>
    <w:rsid w:val="008333D2"/>
    <w:rsid w:val="00836623"/>
    <w:rsid w:val="008370B2"/>
    <w:rsid w:val="00837EC3"/>
    <w:rsid w:val="0084004A"/>
    <w:rsid w:val="00844FC3"/>
    <w:rsid w:val="008451A5"/>
    <w:rsid w:val="008509D7"/>
    <w:rsid w:val="00850B84"/>
    <w:rsid w:val="00851E96"/>
    <w:rsid w:val="008526B2"/>
    <w:rsid w:val="00852FE7"/>
    <w:rsid w:val="00856CEE"/>
    <w:rsid w:val="00860402"/>
    <w:rsid w:val="00860ABB"/>
    <w:rsid w:val="00862CE5"/>
    <w:rsid w:val="00865B80"/>
    <w:rsid w:val="00871CE8"/>
    <w:rsid w:val="00875309"/>
    <w:rsid w:val="008763F6"/>
    <w:rsid w:val="00877AD8"/>
    <w:rsid w:val="008812E2"/>
    <w:rsid w:val="008868F2"/>
    <w:rsid w:val="00892A0A"/>
    <w:rsid w:val="008965D3"/>
    <w:rsid w:val="008A026F"/>
    <w:rsid w:val="008A0D3A"/>
    <w:rsid w:val="008A0E52"/>
    <w:rsid w:val="008A0F6F"/>
    <w:rsid w:val="008A31F1"/>
    <w:rsid w:val="008A32C0"/>
    <w:rsid w:val="008A7F72"/>
    <w:rsid w:val="008B0616"/>
    <w:rsid w:val="008B0A9B"/>
    <w:rsid w:val="008B0F3C"/>
    <w:rsid w:val="008B12E8"/>
    <w:rsid w:val="008B1386"/>
    <w:rsid w:val="008B2165"/>
    <w:rsid w:val="008B2BBB"/>
    <w:rsid w:val="008B5CFF"/>
    <w:rsid w:val="008B6BBA"/>
    <w:rsid w:val="008C566F"/>
    <w:rsid w:val="008C66E6"/>
    <w:rsid w:val="008D1E04"/>
    <w:rsid w:val="008D4BDC"/>
    <w:rsid w:val="008D57B9"/>
    <w:rsid w:val="008D5CDF"/>
    <w:rsid w:val="008E5480"/>
    <w:rsid w:val="008E647F"/>
    <w:rsid w:val="008E6B4B"/>
    <w:rsid w:val="008F0239"/>
    <w:rsid w:val="008F0250"/>
    <w:rsid w:val="008F1708"/>
    <w:rsid w:val="008F394A"/>
    <w:rsid w:val="008F3B46"/>
    <w:rsid w:val="00907993"/>
    <w:rsid w:val="00911200"/>
    <w:rsid w:val="00914999"/>
    <w:rsid w:val="009152D9"/>
    <w:rsid w:val="00915A5D"/>
    <w:rsid w:val="00920358"/>
    <w:rsid w:val="00923B70"/>
    <w:rsid w:val="00925B5B"/>
    <w:rsid w:val="00926365"/>
    <w:rsid w:val="00926F23"/>
    <w:rsid w:val="009331CE"/>
    <w:rsid w:val="009346A6"/>
    <w:rsid w:val="0093545C"/>
    <w:rsid w:val="009426D4"/>
    <w:rsid w:val="009438F4"/>
    <w:rsid w:val="00943C9A"/>
    <w:rsid w:val="00944CF9"/>
    <w:rsid w:val="00946AB8"/>
    <w:rsid w:val="00952F18"/>
    <w:rsid w:val="00953A12"/>
    <w:rsid w:val="00954668"/>
    <w:rsid w:val="0095555C"/>
    <w:rsid w:val="00960255"/>
    <w:rsid w:val="00964C9A"/>
    <w:rsid w:val="009653F9"/>
    <w:rsid w:val="00965B6E"/>
    <w:rsid w:val="00967CAF"/>
    <w:rsid w:val="00970C9E"/>
    <w:rsid w:val="0097482E"/>
    <w:rsid w:val="009772D1"/>
    <w:rsid w:val="009804EA"/>
    <w:rsid w:val="00981104"/>
    <w:rsid w:val="0098191B"/>
    <w:rsid w:val="00983158"/>
    <w:rsid w:val="00985705"/>
    <w:rsid w:val="0098633A"/>
    <w:rsid w:val="00986883"/>
    <w:rsid w:val="009878EE"/>
    <w:rsid w:val="00991036"/>
    <w:rsid w:val="00991CF4"/>
    <w:rsid w:val="00993CA5"/>
    <w:rsid w:val="009A06B0"/>
    <w:rsid w:val="009A077A"/>
    <w:rsid w:val="009A1457"/>
    <w:rsid w:val="009A1D5D"/>
    <w:rsid w:val="009A5429"/>
    <w:rsid w:val="009A5D71"/>
    <w:rsid w:val="009A5DBE"/>
    <w:rsid w:val="009B1242"/>
    <w:rsid w:val="009B193B"/>
    <w:rsid w:val="009B210E"/>
    <w:rsid w:val="009B2456"/>
    <w:rsid w:val="009B2E3D"/>
    <w:rsid w:val="009B58B5"/>
    <w:rsid w:val="009B6FD7"/>
    <w:rsid w:val="009C0968"/>
    <w:rsid w:val="009C24F4"/>
    <w:rsid w:val="009C2BEC"/>
    <w:rsid w:val="009C2CAE"/>
    <w:rsid w:val="009C2EFE"/>
    <w:rsid w:val="009C583C"/>
    <w:rsid w:val="009D0C7D"/>
    <w:rsid w:val="009D1448"/>
    <w:rsid w:val="009D25F0"/>
    <w:rsid w:val="009D2704"/>
    <w:rsid w:val="009D33B7"/>
    <w:rsid w:val="009D4F62"/>
    <w:rsid w:val="009D74DA"/>
    <w:rsid w:val="009D7C4D"/>
    <w:rsid w:val="009E1E23"/>
    <w:rsid w:val="009E5593"/>
    <w:rsid w:val="009F0344"/>
    <w:rsid w:val="009F0DDB"/>
    <w:rsid w:val="009F66E0"/>
    <w:rsid w:val="009F6A26"/>
    <w:rsid w:val="00A009E2"/>
    <w:rsid w:val="00A05E71"/>
    <w:rsid w:val="00A1213C"/>
    <w:rsid w:val="00A14756"/>
    <w:rsid w:val="00A14C56"/>
    <w:rsid w:val="00A2103B"/>
    <w:rsid w:val="00A23772"/>
    <w:rsid w:val="00A257DF"/>
    <w:rsid w:val="00A25C2F"/>
    <w:rsid w:val="00A270DC"/>
    <w:rsid w:val="00A2755A"/>
    <w:rsid w:val="00A3160D"/>
    <w:rsid w:val="00A31D7B"/>
    <w:rsid w:val="00A32C50"/>
    <w:rsid w:val="00A32D69"/>
    <w:rsid w:val="00A35E6B"/>
    <w:rsid w:val="00A36AB9"/>
    <w:rsid w:val="00A37EA9"/>
    <w:rsid w:val="00A40568"/>
    <w:rsid w:val="00A4096F"/>
    <w:rsid w:val="00A43C4A"/>
    <w:rsid w:val="00A4439F"/>
    <w:rsid w:val="00A44EFE"/>
    <w:rsid w:val="00A45652"/>
    <w:rsid w:val="00A50708"/>
    <w:rsid w:val="00A5348D"/>
    <w:rsid w:val="00A61A72"/>
    <w:rsid w:val="00A62F2D"/>
    <w:rsid w:val="00A71A94"/>
    <w:rsid w:val="00A76DB9"/>
    <w:rsid w:val="00A77416"/>
    <w:rsid w:val="00A80FF9"/>
    <w:rsid w:val="00A82070"/>
    <w:rsid w:val="00A82EBC"/>
    <w:rsid w:val="00A832F7"/>
    <w:rsid w:val="00AA04B0"/>
    <w:rsid w:val="00AA30B7"/>
    <w:rsid w:val="00AA3501"/>
    <w:rsid w:val="00AA4C92"/>
    <w:rsid w:val="00AA5FC4"/>
    <w:rsid w:val="00AB006B"/>
    <w:rsid w:val="00AB36B6"/>
    <w:rsid w:val="00AB376B"/>
    <w:rsid w:val="00AC27C9"/>
    <w:rsid w:val="00AC2AF0"/>
    <w:rsid w:val="00AC3251"/>
    <w:rsid w:val="00AC53F5"/>
    <w:rsid w:val="00AD001D"/>
    <w:rsid w:val="00AD09E7"/>
    <w:rsid w:val="00AD253C"/>
    <w:rsid w:val="00AD3B01"/>
    <w:rsid w:val="00AD4512"/>
    <w:rsid w:val="00AD6849"/>
    <w:rsid w:val="00AE2B34"/>
    <w:rsid w:val="00AE72CB"/>
    <w:rsid w:val="00AF0B28"/>
    <w:rsid w:val="00AF1214"/>
    <w:rsid w:val="00AF16BD"/>
    <w:rsid w:val="00AF4E80"/>
    <w:rsid w:val="00AF506B"/>
    <w:rsid w:val="00AF5F61"/>
    <w:rsid w:val="00AF77B4"/>
    <w:rsid w:val="00B0040F"/>
    <w:rsid w:val="00B030C0"/>
    <w:rsid w:val="00B128D3"/>
    <w:rsid w:val="00B131CC"/>
    <w:rsid w:val="00B143D5"/>
    <w:rsid w:val="00B159D7"/>
    <w:rsid w:val="00B16A87"/>
    <w:rsid w:val="00B2014E"/>
    <w:rsid w:val="00B21649"/>
    <w:rsid w:val="00B23857"/>
    <w:rsid w:val="00B24E0E"/>
    <w:rsid w:val="00B27660"/>
    <w:rsid w:val="00B27E41"/>
    <w:rsid w:val="00B3511E"/>
    <w:rsid w:val="00B3613B"/>
    <w:rsid w:val="00B372E2"/>
    <w:rsid w:val="00B400F6"/>
    <w:rsid w:val="00B401AD"/>
    <w:rsid w:val="00B41E4E"/>
    <w:rsid w:val="00B42584"/>
    <w:rsid w:val="00B42D01"/>
    <w:rsid w:val="00B43EB3"/>
    <w:rsid w:val="00B44875"/>
    <w:rsid w:val="00B45773"/>
    <w:rsid w:val="00B460EF"/>
    <w:rsid w:val="00B52C2A"/>
    <w:rsid w:val="00B53D94"/>
    <w:rsid w:val="00B57C6E"/>
    <w:rsid w:val="00B61229"/>
    <w:rsid w:val="00B658B6"/>
    <w:rsid w:val="00B65BC5"/>
    <w:rsid w:val="00B73302"/>
    <w:rsid w:val="00B74CC9"/>
    <w:rsid w:val="00B7528E"/>
    <w:rsid w:val="00B76754"/>
    <w:rsid w:val="00B842F8"/>
    <w:rsid w:val="00B860A1"/>
    <w:rsid w:val="00B93323"/>
    <w:rsid w:val="00B939A4"/>
    <w:rsid w:val="00B9671B"/>
    <w:rsid w:val="00B97ACF"/>
    <w:rsid w:val="00BA04CA"/>
    <w:rsid w:val="00BA4C74"/>
    <w:rsid w:val="00BA7E60"/>
    <w:rsid w:val="00BB1611"/>
    <w:rsid w:val="00BB6B79"/>
    <w:rsid w:val="00BB7C95"/>
    <w:rsid w:val="00BC0880"/>
    <w:rsid w:val="00BC0F04"/>
    <w:rsid w:val="00BC10B3"/>
    <w:rsid w:val="00BC3FF8"/>
    <w:rsid w:val="00BC5523"/>
    <w:rsid w:val="00BD24A5"/>
    <w:rsid w:val="00BD3A0C"/>
    <w:rsid w:val="00BD4E9A"/>
    <w:rsid w:val="00BD6049"/>
    <w:rsid w:val="00BD6192"/>
    <w:rsid w:val="00BD6972"/>
    <w:rsid w:val="00BD6F7B"/>
    <w:rsid w:val="00BE0599"/>
    <w:rsid w:val="00BE3306"/>
    <w:rsid w:val="00BE78F7"/>
    <w:rsid w:val="00BF0E70"/>
    <w:rsid w:val="00BF7BAC"/>
    <w:rsid w:val="00C01D50"/>
    <w:rsid w:val="00C02170"/>
    <w:rsid w:val="00C058DD"/>
    <w:rsid w:val="00C0595C"/>
    <w:rsid w:val="00C06431"/>
    <w:rsid w:val="00C120E5"/>
    <w:rsid w:val="00C16551"/>
    <w:rsid w:val="00C16F2B"/>
    <w:rsid w:val="00C17F7C"/>
    <w:rsid w:val="00C201D9"/>
    <w:rsid w:val="00C22BB0"/>
    <w:rsid w:val="00C24377"/>
    <w:rsid w:val="00C26774"/>
    <w:rsid w:val="00C305ED"/>
    <w:rsid w:val="00C37D02"/>
    <w:rsid w:val="00C42E5D"/>
    <w:rsid w:val="00C45320"/>
    <w:rsid w:val="00C538A2"/>
    <w:rsid w:val="00C54C57"/>
    <w:rsid w:val="00C556D3"/>
    <w:rsid w:val="00C573A3"/>
    <w:rsid w:val="00C578CC"/>
    <w:rsid w:val="00C609DE"/>
    <w:rsid w:val="00C63677"/>
    <w:rsid w:val="00C65A89"/>
    <w:rsid w:val="00C66A5F"/>
    <w:rsid w:val="00C66B16"/>
    <w:rsid w:val="00C722E0"/>
    <w:rsid w:val="00C74834"/>
    <w:rsid w:val="00C769A9"/>
    <w:rsid w:val="00C77480"/>
    <w:rsid w:val="00C775A0"/>
    <w:rsid w:val="00C81BF2"/>
    <w:rsid w:val="00C8370D"/>
    <w:rsid w:val="00C83DF4"/>
    <w:rsid w:val="00C8458A"/>
    <w:rsid w:val="00C84D64"/>
    <w:rsid w:val="00C85068"/>
    <w:rsid w:val="00C9183E"/>
    <w:rsid w:val="00C95D9F"/>
    <w:rsid w:val="00CA179E"/>
    <w:rsid w:val="00CA4E2C"/>
    <w:rsid w:val="00CA6378"/>
    <w:rsid w:val="00CB07CF"/>
    <w:rsid w:val="00CB27AA"/>
    <w:rsid w:val="00CB4EC8"/>
    <w:rsid w:val="00CC0D9C"/>
    <w:rsid w:val="00CC1E45"/>
    <w:rsid w:val="00CC24EF"/>
    <w:rsid w:val="00CC2F5D"/>
    <w:rsid w:val="00CD137C"/>
    <w:rsid w:val="00CD168B"/>
    <w:rsid w:val="00CD1E66"/>
    <w:rsid w:val="00CD588E"/>
    <w:rsid w:val="00CD752B"/>
    <w:rsid w:val="00CE1079"/>
    <w:rsid w:val="00CE1E60"/>
    <w:rsid w:val="00CE5FA6"/>
    <w:rsid w:val="00CE7F04"/>
    <w:rsid w:val="00CF023C"/>
    <w:rsid w:val="00CF118A"/>
    <w:rsid w:val="00CF6CEC"/>
    <w:rsid w:val="00D01D9B"/>
    <w:rsid w:val="00D022C5"/>
    <w:rsid w:val="00D0394F"/>
    <w:rsid w:val="00D0410E"/>
    <w:rsid w:val="00D04338"/>
    <w:rsid w:val="00D0636C"/>
    <w:rsid w:val="00D070C1"/>
    <w:rsid w:val="00D07BA1"/>
    <w:rsid w:val="00D10F99"/>
    <w:rsid w:val="00D1102E"/>
    <w:rsid w:val="00D13D21"/>
    <w:rsid w:val="00D14240"/>
    <w:rsid w:val="00D1445C"/>
    <w:rsid w:val="00D17321"/>
    <w:rsid w:val="00D2167C"/>
    <w:rsid w:val="00D269A5"/>
    <w:rsid w:val="00D303F2"/>
    <w:rsid w:val="00D30C09"/>
    <w:rsid w:val="00D373CC"/>
    <w:rsid w:val="00D4168F"/>
    <w:rsid w:val="00D42C60"/>
    <w:rsid w:val="00D42DDD"/>
    <w:rsid w:val="00D43B2C"/>
    <w:rsid w:val="00D43E0E"/>
    <w:rsid w:val="00D4510D"/>
    <w:rsid w:val="00D50151"/>
    <w:rsid w:val="00D5065A"/>
    <w:rsid w:val="00D50E02"/>
    <w:rsid w:val="00D527C7"/>
    <w:rsid w:val="00D53344"/>
    <w:rsid w:val="00D53C75"/>
    <w:rsid w:val="00D577F6"/>
    <w:rsid w:val="00D57EB5"/>
    <w:rsid w:val="00D624B0"/>
    <w:rsid w:val="00D62996"/>
    <w:rsid w:val="00D66C7A"/>
    <w:rsid w:val="00D67BDE"/>
    <w:rsid w:val="00D75A1A"/>
    <w:rsid w:val="00D81157"/>
    <w:rsid w:val="00D815B6"/>
    <w:rsid w:val="00D82A6A"/>
    <w:rsid w:val="00D853B5"/>
    <w:rsid w:val="00D87A2F"/>
    <w:rsid w:val="00D90D99"/>
    <w:rsid w:val="00D91A2E"/>
    <w:rsid w:val="00D92720"/>
    <w:rsid w:val="00DA1790"/>
    <w:rsid w:val="00DA39B8"/>
    <w:rsid w:val="00DA494D"/>
    <w:rsid w:val="00DB0634"/>
    <w:rsid w:val="00DB14E4"/>
    <w:rsid w:val="00DB360B"/>
    <w:rsid w:val="00DB4FB3"/>
    <w:rsid w:val="00DB5A6A"/>
    <w:rsid w:val="00DC0E92"/>
    <w:rsid w:val="00DC3989"/>
    <w:rsid w:val="00DC7068"/>
    <w:rsid w:val="00DD2093"/>
    <w:rsid w:val="00DD3F87"/>
    <w:rsid w:val="00DD3FB1"/>
    <w:rsid w:val="00DD4BD2"/>
    <w:rsid w:val="00DD5E8C"/>
    <w:rsid w:val="00DD78B4"/>
    <w:rsid w:val="00DE33D3"/>
    <w:rsid w:val="00DE38C5"/>
    <w:rsid w:val="00DE4B5C"/>
    <w:rsid w:val="00DE4B99"/>
    <w:rsid w:val="00DE4F1D"/>
    <w:rsid w:val="00DE5713"/>
    <w:rsid w:val="00DE6433"/>
    <w:rsid w:val="00DF2B26"/>
    <w:rsid w:val="00DF3D5B"/>
    <w:rsid w:val="00DF3FF7"/>
    <w:rsid w:val="00DF53D1"/>
    <w:rsid w:val="00DF783E"/>
    <w:rsid w:val="00E03B9C"/>
    <w:rsid w:val="00E07318"/>
    <w:rsid w:val="00E0767D"/>
    <w:rsid w:val="00E10A92"/>
    <w:rsid w:val="00E1396A"/>
    <w:rsid w:val="00E15CC4"/>
    <w:rsid w:val="00E20F9A"/>
    <w:rsid w:val="00E250C8"/>
    <w:rsid w:val="00E25672"/>
    <w:rsid w:val="00E25E9C"/>
    <w:rsid w:val="00E3613B"/>
    <w:rsid w:val="00E40A9B"/>
    <w:rsid w:val="00E43A70"/>
    <w:rsid w:val="00E47774"/>
    <w:rsid w:val="00E51C2C"/>
    <w:rsid w:val="00E51E70"/>
    <w:rsid w:val="00E555D0"/>
    <w:rsid w:val="00E55B4A"/>
    <w:rsid w:val="00E5650C"/>
    <w:rsid w:val="00E620FC"/>
    <w:rsid w:val="00E63352"/>
    <w:rsid w:val="00E652E6"/>
    <w:rsid w:val="00E673AD"/>
    <w:rsid w:val="00E7197D"/>
    <w:rsid w:val="00E73DDC"/>
    <w:rsid w:val="00E75535"/>
    <w:rsid w:val="00E81191"/>
    <w:rsid w:val="00E8151C"/>
    <w:rsid w:val="00E81585"/>
    <w:rsid w:val="00E8466E"/>
    <w:rsid w:val="00E84B2B"/>
    <w:rsid w:val="00E853A1"/>
    <w:rsid w:val="00E855F9"/>
    <w:rsid w:val="00E85ABA"/>
    <w:rsid w:val="00E85EF4"/>
    <w:rsid w:val="00E873F5"/>
    <w:rsid w:val="00E9017E"/>
    <w:rsid w:val="00E90AAD"/>
    <w:rsid w:val="00E92348"/>
    <w:rsid w:val="00EA023B"/>
    <w:rsid w:val="00EA1A32"/>
    <w:rsid w:val="00EA1B62"/>
    <w:rsid w:val="00EA2876"/>
    <w:rsid w:val="00EA43D7"/>
    <w:rsid w:val="00EA62CC"/>
    <w:rsid w:val="00EA6A6E"/>
    <w:rsid w:val="00EB08DB"/>
    <w:rsid w:val="00EB0D0B"/>
    <w:rsid w:val="00EB11F1"/>
    <w:rsid w:val="00EB18EA"/>
    <w:rsid w:val="00EB2941"/>
    <w:rsid w:val="00EB2BDD"/>
    <w:rsid w:val="00EB4FF3"/>
    <w:rsid w:val="00EB6A46"/>
    <w:rsid w:val="00EB6AFD"/>
    <w:rsid w:val="00EC0C37"/>
    <w:rsid w:val="00EC14B9"/>
    <w:rsid w:val="00EC40E7"/>
    <w:rsid w:val="00EC782E"/>
    <w:rsid w:val="00ED1486"/>
    <w:rsid w:val="00ED559E"/>
    <w:rsid w:val="00ED66BA"/>
    <w:rsid w:val="00ED68E3"/>
    <w:rsid w:val="00ED7017"/>
    <w:rsid w:val="00ED75E0"/>
    <w:rsid w:val="00EE77DA"/>
    <w:rsid w:val="00EF2E3C"/>
    <w:rsid w:val="00EF4126"/>
    <w:rsid w:val="00EF42BD"/>
    <w:rsid w:val="00EF4BDE"/>
    <w:rsid w:val="00EF62D7"/>
    <w:rsid w:val="00EF72C3"/>
    <w:rsid w:val="00F00B39"/>
    <w:rsid w:val="00F04B91"/>
    <w:rsid w:val="00F06394"/>
    <w:rsid w:val="00F0783C"/>
    <w:rsid w:val="00F078F2"/>
    <w:rsid w:val="00F07987"/>
    <w:rsid w:val="00F1180E"/>
    <w:rsid w:val="00F16E9A"/>
    <w:rsid w:val="00F218AB"/>
    <w:rsid w:val="00F2261F"/>
    <w:rsid w:val="00F22A4E"/>
    <w:rsid w:val="00F31405"/>
    <w:rsid w:val="00F36C5D"/>
    <w:rsid w:val="00F36CCE"/>
    <w:rsid w:val="00F429CC"/>
    <w:rsid w:val="00F43703"/>
    <w:rsid w:val="00F445C7"/>
    <w:rsid w:val="00F447CA"/>
    <w:rsid w:val="00F4606F"/>
    <w:rsid w:val="00F46559"/>
    <w:rsid w:val="00F5235E"/>
    <w:rsid w:val="00F536A4"/>
    <w:rsid w:val="00F53CAB"/>
    <w:rsid w:val="00F53F86"/>
    <w:rsid w:val="00F61191"/>
    <w:rsid w:val="00F64DFB"/>
    <w:rsid w:val="00F65FFD"/>
    <w:rsid w:val="00F660B2"/>
    <w:rsid w:val="00F66323"/>
    <w:rsid w:val="00F670E3"/>
    <w:rsid w:val="00F674AB"/>
    <w:rsid w:val="00F70FF4"/>
    <w:rsid w:val="00F741BD"/>
    <w:rsid w:val="00F767DA"/>
    <w:rsid w:val="00F80043"/>
    <w:rsid w:val="00F845AC"/>
    <w:rsid w:val="00F84673"/>
    <w:rsid w:val="00F84F82"/>
    <w:rsid w:val="00F87031"/>
    <w:rsid w:val="00F87A0E"/>
    <w:rsid w:val="00F90AE9"/>
    <w:rsid w:val="00F924C5"/>
    <w:rsid w:val="00F93CDE"/>
    <w:rsid w:val="00F945C0"/>
    <w:rsid w:val="00F95AFA"/>
    <w:rsid w:val="00F967E3"/>
    <w:rsid w:val="00FA1478"/>
    <w:rsid w:val="00FA25F2"/>
    <w:rsid w:val="00FA2F0F"/>
    <w:rsid w:val="00FA78DF"/>
    <w:rsid w:val="00FB1E2D"/>
    <w:rsid w:val="00FB1EBA"/>
    <w:rsid w:val="00FB52C5"/>
    <w:rsid w:val="00FB711B"/>
    <w:rsid w:val="00FB7ADE"/>
    <w:rsid w:val="00FC0765"/>
    <w:rsid w:val="00FC0DBF"/>
    <w:rsid w:val="00FC241D"/>
    <w:rsid w:val="00FC7928"/>
    <w:rsid w:val="00FD13F0"/>
    <w:rsid w:val="00FD1747"/>
    <w:rsid w:val="00FD2109"/>
    <w:rsid w:val="00FD2A52"/>
    <w:rsid w:val="00FD2DAE"/>
    <w:rsid w:val="00FD2FA5"/>
    <w:rsid w:val="00FD45CD"/>
    <w:rsid w:val="00FD5C64"/>
    <w:rsid w:val="00FD6911"/>
    <w:rsid w:val="00FE004B"/>
    <w:rsid w:val="00FE1799"/>
    <w:rsid w:val="00FE3D9C"/>
    <w:rsid w:val="00FF090A"/>
    <w:rsid w:val="00FF18F1"/>
    <w:rsid w:val="00FF33D1"/>
    <w:rsid w:val="00FF4AF4"/>
    <w:rsid w:val="00FF4DAE"/>
    <w:rsid w:val="00FF55CD"/>
    <w:rsid w:val="00FF629C"/>
    <w:rsid w:val="00FF660A"/>
    <w:rsid w:val="00FF6CC5"/>
    <w:rsid w:val="00FF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73F53C"/>
  <w15:docId w15:val="{ECB58CC6-3822-44C9-B2BF-58D16595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SAHeading 1"/>
    <w:basedOn w:val="Normal"/>
    <w:next w:val="Normal"/>
    <w:link w:val="Heading1Char"/>
    <w:uiPriority w:val="9"/>
    <w:qFormat/>
    <w:rsid w:val="00C573A3"/>
    <w:pPr>
      <w:keepNext/>
      <w:keepLines/>
      <w:pageBreakBefore/>
      <w:numPr>
        <w:numId w:val="1"/>
      </w:numPr>
      <w:shd w:val="clear" w:color="auto" w:fill="D9D9D9" w:themeFill="background1" w:themeFillShade="D9"/>
      <w:tabs>
        <w:tab w:val="left" w:pos="850"/>
      </w:tabs>
      <w:spacing w:after="240" w:line="240" w:lineRule="auto"/>
      <w:outlineLvl w:val="0"/>
    </w:pPr>
    <w:rPr>
      <w:rFonts w:asciiTheme="majorHAnsi" w:eastAsiaTheme="majorEastAsia" w:hAnsiTheme="majorHAnsi" w:cstheme="majorBidi"/>
      <w:b/>
      <w:bCs/>
      <w:caps/>
      <w:color w:val="365F91" w:themeColor="accent1" w:themeShade="BF"/>
      <w:sz w:val="32"/>
      <w:szCs w:val="32"/>
    </w:rPr>
  </w:style>
  <w:style w:type="paragraph" w:styleId="Heading2">
    <w:name w:val="heading 2"/>
    <w:basedOn w:val="Normal"/>
    <w:next w:val="Normal"/>
    <w:link w:val="Heading2Char"/>
    <w:uiPriority w:val="9"/>
    <w:unhideWhenUsed/>
    <w:qFormat/>
    <w:rsid w:val="001073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73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3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73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3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073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073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073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65BC5"/>
    <w:pPr>
      <w:spacing w:before="80"/>
      <w:ind w:left="720"/>
      <w:jc w:val="both"/>
    </w:pPr>
    <w:rPr>
      <w:color w:val="000000"/>
      <w:lang w:val="en-AU"/>
    </w:rPr>
  </w:style>
  <w:style w:type="paragraph" w:styleId="Title">
    <w:name w:val="Title"/>
    <w:basedOn w:val="Normal"/>
    <w:next w:val="Normal"/>
    <w:link w:val="TitleChar"/>
    <w:uiPriority w:val="10"/>
    <w:qFormat/>
    <w:rsid w:val="001073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073A6"/>
    <w:pPr>
      <w:numPr>
        <w:ilvl w:val="1"/>
      </w:numPr>
    </w:pPr>
    <w:rPr>
      <w:rFonts w:asciiTheme="majorHAnsi" w:eastAsiaTheme="majorEastAsia" w:hAnsiTheme="majorHAnsi" w:cstheme="majorBidi"/>
      <w:i/>
      <w:iCs/>
      <w:color w:val="4F81BD" w:themeColor="accent1"/>
      <w:spacing w:val="15"/>
      <w:sz w:val="24"/>
      <w:szCs w:val="24"/>
    </w:rPr>
  </w:style>
  <w:style w:type="paragraph" w:styleId="NormalIndent">
    <w:name w:val="Normal Indent"/>
    <w:basedOn w:val="Normal"/>
    <w:rsid w:val="00B65BC5"/>
    <w:pPr>
      <w:ind w:left="900" w:hanging="900"/>
    </w:pPr>
  </w:style>
  <w:style w:type="paragraph" w:styleId="TOC1">
    <w:name w:val="toc 1"/>
    <w:basedOn w:val="Normal"/>
    <w:next w:val="Normal"/>
    <w:uiPriority w:val="39"/>
    <w:qFormat/>
    <w:rsid w:val="00B65BC5"/>
    <w:pPr>
      <w:tabs>
        <w:tab w:val="right" w:pos="9360"/>
      </w:tabs>
      <w:spacing w:before="240" w:after="60"/>
      <w:ind w:right="720"/>
    </w:pPr>
  </w:style>
  <w:style w:type="paragraph" w:styleId="TOC2">
    <w:name w:val="toc 2"/>
    <w:basedOn w:val="Normal"/>
    <w:next w:val="Normal"/>
    <w:uiPriority w:val="39"/>
    <w:qFormat/>
    <w:rsid w:val="00B65BC5"/>
    <w:pPr>
      <w:tabs>
        <w:tab w:val="right" w:pos="9360"/>
      </w:tabs>
      <w:ind w:left="432" w:right="720"/>
    </w:pPr>
  </w:style>
  <w:style w:type="paragraph" w:styleId="TOC3">
    <w:name w:val="toc 3"/>
    <w:basedOn w:val="Normal"/>
    <w:next w:val="Normal"/>
    <w:uiPriority w:val="39"/>
    <w:qFormat/>
    <w:rsid w:val="00B65BC5"/>
    <w:pPr>
      <w:tabs>
        <w:tab w:val="left" w:pos="1440"/>
        <w:tab w:val="right" w:pos="9360"/>
      </w:tabs>
      <w:ind w:left="864"/>
    </w:pPr>
  </w:style>
  <w:style w:type="paragraph" w:styleId="Header">
    <w:name w:val="header"/>
    <w:basedOn w:val="Normal"/>
    <w:link w:val="HeaderChar"/>
    <w:uiPriority w:val="99"/>
    <w:rsid w:val="00B65BC5"/>
    <w:pPr>
      <w:tabs>
        <w:tab w:val="center" w:pos="4320"/>
        <w:tab w:val="right" w:pos="8640"/>
      </w:tabs>
    </w:pPr>
  </w:style>
  <w:style w:type="paragraph" w:styleId="Footer">
    <w:name w:val="footer"/>
    <w:basedOn w:val="Normal"/>
    <w:link w:val="FooterChar"/>
    <w:uiPriority w:val="99"/>
    <w:rsid w:val="00B65BC5"/>
    <w:pPr>
      <w:tabs>
        <w:tab w:val="center" w:pos="4320"/>
        <w:tab w:val="right" w:pos="8640"/>
      </w:tabs>
    </w:pPr>
  </w:style>
  <w:style w:type="character" w:styleId="PageNumber">
    <w:name w:val="page number"/>
    <w:basedOn w:val="DefaultParagraphFont"/>
    <w:rsid w:val="00B65BC5"/>
  </w:style>
  <w:style w:type="paragraph" w:customStyle="1" w:styleId="MainTitle">
    <w:name w:val="Main Title"/>
    <w:basedOn w:val="Normal"/>
    <w:rsid w:val="00B65BC5"/>
    <w:pPr>
      <w:spacing w:before="480" w:after="60" w:line="240" w:lineRule="auto"/>
      <w:jc w:val="center"/>
    </w:pPr>
    <w:rPr>
      <w:rFonts w:ascii="Arial" w:hAnsi="Arial"/>
      <w:b/>
      <w:kern w:val="28"/>
      <w:sz w:val="32"/>
    </w:rPr>
  </w:style>
  <w:style w:type="paragraph" w:customStyle="1" w:styleId="Bullet1">
    <w:name w:val="Bullet1"/>
    <w:basedOn w:val="Normal"/>
    <w:rsid w:val="00B65BC5"/>
    <w:pPr>
      <w:ind w:left="720" w:hanging="432"/>
    </w:pPr>
  </w:style>
  <w:style w:type="paragraph" w:customStyle="1" w:styleId="Tabletext">
    <w:name w:val="Tabletext"/>
    <w:basedOn w:val="Normal"/>
    <w:rsid w:val="00B65BC5"/>
    <w:pPr>
      <w:keepLines/>
      <w:spacing w:after="120"/>
    </w:pPr>
  </w:style>
  <w:style w:type="paragraph" w:styleId="BodyText">
    <w:name w:val="Body Text"/>
    <w:basedOn w:val="Normal"/>
    <w:rsid w:val="00B65BC5"/>
    <w:pPr>
      <w:keepLines/>
      <w:spacing w:after="120"/>
      <w:ind w:left="720"/>
    </w:pPr>
  </w:style>
  <w:style w:type="paragraph" w:customStyle="1" w:styleId="Bullet2">
    <w:name w:val="Bullet2"/>
    <w:basedOn w:val="Normal"/>
    <w:rsid w:val="00B65BC5"/>
    <w:pPr>
      <w:ind w:left="1440" w:hanging="360"/>
    </w:pPr>
    <w:rPr>
      <w:color w:val="000080"/>
    </w:rPr>
  </w:style>
  <w:style w:type="paragraph" w:styleId="DocumentMap">
    <w:name w:val="Document Map"/>
    <w:basedOn w:val="Normal"/>
    <w:semiHidden/>
    <w:rsid w:val="00B65BC5"/>
    <w:pPr>
      <w:shd w:val="clear" w:color="auto" w:fill="000080"/>
    </w:pPr>
    <w:rPr>
      <w:rFonts w:ascii="Tahoma" w:hAnsi="Tahoma"/>
    </w:rPr>
  </w:style>
  <w:style w:type="character" w:styleId="FootnoteReference">
    <w:name w:val="footnote reference"/>
    <w:basedOn w:val="DefaultParagraphFont"/>
    <w:semiHidden/>
    <w:rsid w:val="00B65BC5"/>
    <w:rPr>
      <w:sz w:val="20"/>
      <w:vertAlign w:val="superscript"/>
    </w:rPr>
  </w:style>
  <w:style w:type="paragraph" w:styleId="FootnoteText">
    <w:name w:val="footnote text"/>
    <w:basedOn w:val="Normal"/>
    <w:semiHidden/>
    <w:rsid w:val="00B65BC5"/>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B65BC5"/>
    <w:pPr>
      <w:spacing w:before="80" w:line="240" w:lineRule="auto"/>
      <w:jc w:val="both"/>
    </w:pPr>
  </w:style>
  <w:style w:type="paragraph" w:customStyle="1" w:styleId="Paragraph3">
    <w:name w:val="Paragraph3"/>
    <w:basedOn w:val="Normal"/>
    <w:rsid w:val="00B65BC5"/>
    <w:pPr>
      <w:spacing w:before="80" w:line="240" w:lineRule="auto"/>
      <w:ind w:left="1530"/>
      <w:jc w:val="both"/>
    </w:pPr>
  </w:style>
  <w:style w:type="paragraph" w:customStyle="1" w:styleId="Paragraph4">
    <w:name w:val="Paragraph4"/>
    <w:basedOn w:val="Normal"/>
    <w:rsid w:val="00B65BC5"/>
    <w:pPr>
      <w:spacing w:before="80" w:line="240" w:lineRule="auto"/>
      <w:ind w:left="2250"/>
      <w:jc w:val="both"/>
    </w:pPr>
  </w:style>
  <w:style w:type="paragraph" w:styleId="TOC4">
    <w:name w:val="toc 4"/>
    <w:basedOn w:val="Normal"/>
    <w:next w:val="Normal"/>
    <w:semiHidden/>
    <w:rsid w:val="00B65BC5"/>
    <w:pPr>
      <w:ind w:left="600"/>
    </w:pPr>
  </w:style>
  <w:style w:type="paragraph" w:styleId="TOC5">
    <w:name w:val="toc 5"/>
    <w:basedOn w:val="Normal"/>
    <w:next w:val="Normal"/>
    <w:semiHidden/>
    <w:rsid w:val="00B65BC5"/>
    <w:pPr>
      <w:ind w:left="800"/>
    </w:pPr>
  </w:style>
  <w:style w:type="paragraph" w:styleId="TOC6">
    <w:name w:val="toc 6"/>
    <w:basedOn w:val="Normal"/>
    <w:next w:val="Normal"/>
    <w:semiHidden/>
    <w:rsid w:val="00B65BC5"/>
    <w:pPr>
      <w:ind w:left="1000"/>
    </w:pPr>
  </w:style>
  <w:style w:type="paragraph" w:styleId="TOC7">
    <w:name w:val="toc 7"/>
    <w:basedOn w:val="Normal"/>
    <w:next w:val="Normal"/>
    <w:semiHidden/>
    <w:rsid w:val="00B65BC5"/>
    <w:pPr>
      <w:ind w:left="1200"/>
    </w:pPr>
  </w:style>
  <w:style w:type="paragraph" w:styleId="TOC8">
    <w:name w:val="toc 8"/>
    <w:basedOn w:val="Normal"/>
    <w:next w:val="Normal"/>
    <w:semiHidden/>
    <w:rsid w:val="00B65BC5"/>
    <w:pPr>
      <w:ind w:left="1400"/>
    </w:pPr>
  </w:style>
  <w:style w:type="paragraph" w:styleId="TOC9">
    <w:name w:val="toc 9"/>
    <w:basedOn w:val="Normal"/>
    <w:next w:val="Normal"/>
    <w:semiHidden/>
    <w:rsid w:val="00B65BC5"/>
    <w:pPr>
      <w:ind w:left="1600"/>
    </w:pPr>
  </w:style>
  <w:style w:type="paragraph" w:styleId="BodyText2">
    <w:name w:val="Body Text 2"/>
    <w:basedOn w:val="Normal"/>
    <w:rsid w:val="00B65BC5"/>
    <w:rPr>
      <w:i/>
      <w:color w:val="0000FF"/>
    </w:rPr>
  </w:style>
  <w:style w:type="paragraph" w:styleId="BodyTextIndent">
    <w:name w:val="Body Text Indent"/>
    <w:basedOn w:val="Normal"/>
    <w:rsid w:val="00B65BC5"/>
    <w:pPr>
      <w:ind w:left="720"/>
    </w:pPr>
    <w:rPr>
      <w:i/>
      <w:color w:val="0000FF"/>
      <w:u w:val="single"/>
    </w:rPr>
  </w:style>
  <w:style w:type="paragraph" w:customStyle="1" w:styleId="Body">
    <w:name w:val="Body"/>
    <w:basedOn w:val="Normal"/>
    <w:rsid w:val="00B65BC5"/>
    <w:pPr>
      <w:spacing w:before="120" w:line="240" w:lineRule="auto"/>
      <w:jc w:val="both"/>
    </w:pPr>
    <w:rPr>
      <w:rFonts w:ascii="Book Antiqua" w:hAnsi="Book Antiqua"/>
    </w:rPr>
  </w:style>
  <w:style w:type="paragraph" w:customStyle="1" w:styleId="Bullet">
    <w:name w:val="Bullet"/>
    <w:basedOn w:val="Normal"/>
    <w:rsid w:val="00B65BC5"/>
    <w:pPr>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B075D"/>
    <w:pPr>
      <w:spacing w:after="120"/>
    </w:pPr>
    <w:rPr>
      <w:i/>
      <w:color w:val="17365D" w:themeColor="text2" w:themeShade="BF"/>
    </w:rPr>
  </w:style>
  <w:style w:type="character" w:styleId="Hyperlink">
    <w:name w:val="Hyperlink"/>
    <w:basedOn w:val="DefaultParagraphFont"/>
    <w:uiPriority w:val="99"/>
    <w:rsid w:val="00B65BC5"/>
    <w:rPr>
      <w:color w:val="0000FF"/>
      <w:u w:val="single"/>
    </w:rPr>
  </w:style>
  <w:style w:type="paragraph" w:styleId="BodyTextIndent2">
    <w:name w:val="Body Text Indent 2"/>
    <w:basedOn w:val="Normal"/>
    <w:rsid w:val="00B65BC5"/>
    <w:pPr>
      <w:ind w:left="720"/>
    </w:pPr>
  </w:style>
  <w:style w:type="paragraph" w:styleId="BodyTextIndent3">
    <w:name w:val="Body Text Indent 3"/>
    <w:basedOn w:val="Normal"/>
    <w:rsid w:val="00B65BC5"/>
    <w:pPr>
      <w:ind w:left="720"/>
    </w:pPr>
    <w:rPr>
      <w:color w:val="0000FF"/>
    </w:rPr>
  </w:style>
  <w:style w:type="paragraph" w:styleId="BodyText3">
    <w:name w:val="Body Text 3"/>
    <w:basedOn w:val="Normal"/>
    <w:rsid w:val="00B65BC5"/>
    <w:rPr>
      <w:b/>
      <w:bCs/>
    </w:rPr>
  </w:style>
  <w:style w:type="character" w:styleId="FollowedHyperlink">
    <w:name w:val="FollowedHyperlink"/>
    <w:basedOn w:val="DefaultParagraphFont"/>
    <w:rsid w:val="00B65BC5"/>
    <w:rPr>
      <w:color w:val="800080"/>
      <w:u w:val="single"/>
    </w:rPr>
  </w:style>
  <w:style w:type="paragraph" w:styleId="NormalWeb">
    <w:name w:val="Normal (Web)"/>
    <w:basedOn w:val="Normal"/>
    <w:rsid w:val="00B65BC5"/>
    <w:pPr>
      <w:spacing w:before="120" w:after="240" w:line="360" w:lineRule="atLeast"/>
    </w:pPr>
    <w:rPr>
      <w:sz w:val="24"/>
      <w:szCs w:val="24"/>
    </w:rPr>
  </w:style>
  <w:style w:type="paragraph" w:styleId="List2">
    <w:name w:val="List 2"/>
    <w:basedOn w:val="Normal"/>
    <w:rsid w:val="00B65BC5"/>
    <w:pPr>
      <w:ind w:left="720" w:hanging="360"/>
    </w:pPr>
  </w:style>
  <w:style w:type="paragraph" w:styleId="ListBullet2">
    <w:name w:val="List Bullet 2"/>
    <w:basedOn w:val="Normal"/>
    <w:autoRedefine/>
    <w:rsid w:val="00B65BC5"/>
    <w:pPr>
      <w:tabs>
        <w:tab w:val="num" w:pos="720"/>
      </w:tabs>
      <w:ind w:left="720" w:hanging="360"/>
    </w:pPr>
  </w:style>
  <w:style w:type="table" w:styleId="TableGrid">
    <w:name w:val="Table Grid"/>
    <w:basedOn w:val="TableNormal"/>
    <w:rsid w:val="00C84D6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EC14B9"/>
    <w:pPr>
      <w:spacing w:before="100" w:beforeAutospacing="1" w:after="100" w:afterAutospacing="1"/>
    </w:pPr>
    <w:rPr>
      <w:i/>
      <w:iCs/>
      <w:color w:val="0000FF"/>
    </w:rPr>
  </w:style>
  <w:style w:type="paragraph" w:customStyle="1" w:styleId="TitleTimesNewRoman">
    <w:name w:val="Title + Times New Roman"/>
    <w:aliases w:val="10 pt,Not Bold,Black,Left,Left:  0.5&quot;"/>
    <w:basedOn w:val="Heading1"/>
    <w:rsid w:val="009B6FD7"/>
    <w:pPr>
      <w:numPr>
        <w:numId w:val="0"/>
      </w:numPr>
      <w:ind w:left="720"/>
    </w:pPr>
    <w:rPr>
      <w:rFonts w:ascii="Times New Roman" w:hAnsi="Times New Roman"/>
      <w:b w:val="0"/>
      <w:color w:val="000000"/>
      <w:sz w:val="20"/>
    </w:rPr>
  </w:style>
  <w:style w:type="character" w:styleId="Strong">
    <w:name w:val="Strong"/>
    <w:basedOn w:val="DefaultParagraphFont"/>
    <w:uiPriority w:val="22"/>
    <w:qFormat/>
    <w:rsid w:val="001073A6"/>
    <w:rPr>
      <w:b/>
      <w:bCs/>
    </w:rPr>
  </w:style>
  <w:style w:type="paragraph" w:customStyle="1" w:styleId="BodyText1">
    <w:name w:val="Body Text1"/>
    <w:rsid w:val="00365820"/>
    <w:pPr>
      <w:keepLines/>
      <w:spacing w:after="120" w:line="220" w:lineRule="atLeast"/>
    </w:pPr>
    <w:rPr>
      <w:lang w:val="en-GB"/>
    </w:rPr>
  </w:style>
  <w:style w:type="character" w:customStyle="1" w:styleId="FooterChar">
    <w:name w:val="Footer Char"/>
    <w:basedOn w:val="DefaultParagraphFont"/>
    <w:link w:val="Footer"/>
    <w:uiPriority w:val="99"/>
    <w:rsid w:val="00CE5FA6"/>
  </w:style>
  <w:style w:type="paragraph" w:customStyle="1" w:styleId="CoverOISH-net">
    <w:name w:val="Cover OIS H-net"/>
    <w:basedOn w:val="Normal"/>
    <w:rsid w:val="004B33D9"/>
    <w:pPr>
      <w:spacing w:before="120" w:line="240" w:lineRule="auto"/>
      <w:jc w:val="center"/>
    </w:pPr>
    <w:rPr>
      <w:rFonts w:ascii="Arial" w:hAnsi="Arial"/>
      <w:b/>
      <w:bCs/>
      <w:i/>
      <w:iCs/>
      <w:sz w:val="36"/>
      <w:szCs w:val="24"/>
    </w:rPr>
  </w:style>
  <w:style w:type="paragraph" w:styleId="BalloonText">
    <w:name w:val="Balloon Text"/>
    <w:basedOn w:val="Normal"/>
    <w:link w:val="BalloonTextChar"/>
    <w:uiPriority w:val="99"/>
    <w:semiHidden/>
    <w:unhideWhenUsed/>
    <w:rsid w:val="004B33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3D9"/>
    <w:rPr>
      <w:rFonts w:ascii="Tahoma" w:hAnsi="Tahoma" w:cs="Tahoma"/>
      <w:sz w:val="16"/>
      <w:szCs w:val="16"/>
    </w:rPr>
  </w:style>
  <w:style w:type="character" w:customStyle="1" w:styleId="Document2">
    <w:name w:val="Document 2"/>
    <w:basedOn w:val="DefaultParagraphFont"/>
    <w:rsid w:val="00522FC2"/>
    <w:rPr>
      <w:noProof w:val="0"/>
      <w:lang w:val="en-US"/>
    </w:rPr>
  </w:style>
  <w:style w:type="paragraph" w:styleId="List">
    <w:name w:val="List"/>
    <w:basedOn w:val="Normal"/>
    <w:rsid w:val="00522FC2"/>
    <w:pPr>
      <w:numPr>
        <w:numId w:val="3"/>
      </w:numPr>
      <w:tabs>
        <w:tab w:val="clear" w:pos="360"/>
        <w:tab w:val="left" w:pos="851"/>
        <w:tab w:val="left" w:pos="1701"/>
        <w:tab w:val="left" w:pos="2552"/>
      </w:tabs>
      <w:spacing w:after="120" w:line="240" w:lineRule="auto"/>
      <w:ind w:left="851" w:hanging="851"/>
    </w:pPr>
  </w:style>
  <w:style w:type="paragraph" w:styleId="ListParagraph">
    <w:name w:val="List Paragraph"/>
    <w:basedOn w:val="Normal"/>
    <w:uiPriority w:val="34"/>
    <w:qFormat/>
    <w:rsid w:val="001073A6"/>
    <w:pPr>
      <w:ind w:left="720"/>
      <w:contextualSpacing/>
    </w:pPr>
  </w:style>
  <w:style w:type="paragraph" w:customStyle="1" w:styleId="BodyTextGen">
    <w:name w:val="Body Text Gen"/>
    <w:basedOn w:val="Normal"/>
    <w:rsid w:val="008B0A9B"/>
    <w:pPr>
      <w:spacing w:before="120" w:after="120" w:line="240" w:lineRule="auto"/>
    </w:pPr>
  </w:style>
  <w:style w:type="paragraph" w:styleId="ListBullet">
    <w:name w:val="List Bullet"/>
    <w:basedOn w:val="Normal"/>
    <w:autoRedefine/>
    <w:rsid w:val="00237E9F"/>
    <w:pPr>
      <w:tabs>
        <w:tab w:val="num" w:pos="851"/>
        <w:tab w:val="left" w:pos="1224"/>
      </w:tabs>
      <w:spacing w:before="240" w:after="60" w:line="240" w:lineRule="auto"/>
      <w:ind w:left="851" w:hanging="851"/>
    </w:pPr>
  </w:style>
  <w:style w:type="paragraph" w:customStyle="1" w:styleId="FakeHeader1">
    <w:name w:val="Fake Header1"/>
    <w:basedOn w:val="Heading1"/>
    <w:next w:val="Normal"/>
    <w:rsid w:val="00361F20"/>
    <w:pPr>
      <w:numPr>
        <w:numId w:val="0"/>
      </w:numPr>
      <w:shd w:val="clear" w:color="auto" w:fill="000000"/>
    </w:pPr>
    <w:rPr>
      <w:shd w:val="clear" w:color="auto" w:fill="000000"/>
    </w:rPr>
  </w:style>
  <w:style w:type="paragraph" w:styleId="TOCHeading">
    <w:name w:val="TOC Heading"/>
    <w:basedOn w:val="Heading1"/>
    <w:next w:val="Normal"/>
    <w:uiPriority w:val="39"/>
    <w:unhideWhenUsed/>
    <w:qFormat/>
    <w:rsid w:val="00AD3B01"/>
    <w:pPr>
      <w:outlineLvl w:val="9"/>
    </w:pPr>
  </w:style>
  <w:style w:type="character" w:customStyle="1" w:styleId="TitleChar">
    <w:name w:val="Title Char"/>
    <w:basedOn w:val="DefaultParagraphFont"/>
    <w:link w:val="Title"/>
    <w:uiPriority w:val="10"/>
    <w:rsid w:val="001073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SAHeading 1 Char"/>
    <w:basedOn w:val="DefaultParagraphFont"/>
    <w:link w:val="Heading1"/>
    <w:uiPriority w:val="9"/>
    <w:rsid w:val="00C573A3"/>
    <w:rPr>
      <w:rFonts w:asciiTheme="majorHAnsi" w:eastAsiaTheme="majorEastAsia" w:hAnsiTheme="majorHAnsi" w:cstheme="majorBidi"/>
      <w:b/>
      <w:bCs/>
      <w:caps/>
      <w:color w:val="365F91" w:themeColor="accent1" w:themeShade="BF"/>
      <w:sz w:val="32"/>
      <w:szCs w:val="32"/>
      <w:shd w:val="clear" w:color="auto" w:fill="D9D9D9" w:themeFill="background1" w:themeFillShade="D9"/>
    </w:rPr>
  </w:style>
  <w:style w:type="character" w:customStyle="1" w:styleId="Heading2Char">
    <w:name w:val="Heading 2 Char"/>
    <w:basedOn w:val="DefaultParagraphFont"/>
    <w:link w:val="Heading2"/>
    <w:uiPriority w:val="9"/>
    <w:rsid w:val="001073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73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073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073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73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073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073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073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073A6"/>
    <w:pPr>
      <w:spacing w:line="240" w:lineRule="auto"/>
    </w:pPr>
    <w:rPr>
      <w:b/>
      <w:bCs/>
      <w:color w:val="4F81BD" w:themeColor="accent1"/>
      <w:sz w:val="18"/>
      <w:szCs w:val="18"/>
    </w:rPr>
  </w:style>
  <w:style w:type="character" w:customStyle="1" w:styleId="SubtitleChar">
    <w:name w:val="Subtitle Char"/>
    <w:basedOn w:val="DefaultParagraphFont"/>
    <w:link w:val="Subtitle"/>
    <w:uiPriority w:val="11"/>
    <w:rsid w:val="001073A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073A6"/>
    <w:rPr>
      <w:i/>
      <w:iCs/>
    </w:rPr>
  </w:style>
  <w:style w:type="paragraph" w:styleId="NoSpacing">
    <w:name w:val="No Spacing"/>
    <w:uiPriority w:val="1"/>
    <w:qFormat/>
    <w:rsid w:val="001073A6"/>
    <w:pPr>
      <w:spacing w:after="0" w:line="240" w:lineRule="auto"/>
    </w:pPr>
  </w:style>
  <w:style w:type="paragraph" w:styleId="Quote">
    <w:name w:val="Quote"/>
    <w:basedOn w:val="Normal"/>
    <w:next w:val="Normal"/>
    <w:link w:val="QuoteChar"/>
    <w:uiPriority w:val="29"/>
    <w:qFormat/>
    <w:rsid w:val="001073A6"/>
    <w:rPr>
      <w:i/>
      <w:iCs/>
      <w:color w:val="000000" w:themeColor="text1"/>
    </w:rPr>
  </w:style>
  <w:style w:type="character" w:customStyle="1" w:styleId="QuoteChar">
    <w:name w:val="Quote Char"/>
    <w:basedOn w:val="DefaultParagraphFont"/>
    <w:link w:val="Quote"/>
    <w:uiPriority w:val="29"/>
    <w:rsid w:val="001073A6"/>
    <w:rPr>
      <w:i/>
      <w:iCs/>
      <w:color w:val="000000" w:themeColor="text1"/>
    </w:rPr>
  </w:style>
  <w:style w:type="paragraph" w:styleId="IntenseQuote">
    <w:name w:val="Intense Quote"/>
    <w:basedOn w:val="Normal"/>
    <w:next w:val="Normal"/>
    <w:link w:val="IntenseQuoteChar"/>
    <w:uiPriority w:val="30"/>
    <w:qFormat/>
    <w:rsid w:val="001073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073A6"/>
    <w:rPr>
      <w:b/>
      <w:bCs/>
      <w:i/>
      <w:iCs/>
      <w:color w:val="4F81BD" w:themeColor="accent1"/>
    </w:rPr>
  </w:style>
  <w:style w:type="character" w:styleId="SubtleEmphasis">
    <w:name w:val="Subtle Emphasis"/>
    <w:basedOn w:val="DefaultParagraphFont"/>
    <w:uiPriority w:val="19"/>
    <w:qFormat/>
    <w:rsid w:val="001073A6"/>
    <w:rPr>
      <w:i/>
      <w:iCs/>
      <w:color w:val="808080" w:themeColor="text1" w:themeTint="7F"/>
    </w:rPr>
  </w:style>
  <w:style w:type="character" w:styleId="IntenseEmphasis">
    <w:name w:val="Intense Emphasis"/>
    <w:basedOn w:val="DefaultParagraphFont"/>
    <w:uiPriority w:val="21"/>
    <w:qFormat/>
    <w:rsid w:val="001073A6"/>
    <w:rPr>
      <w:b/>
      <w:bCs/>
      <w:i/>
      <w:iCs/>
      <w:color w:val="4F81BD" w:themeColor="accent1"/>
    </w:rPr>
  </w:style>
  <w:style w:type="character" w:styleId="SubtleReference">
    <w:name w:val="Subtle Reference"/>
    <w:basedOn w:val="DefaultParagraphFont"/>
    <w:uiPriority w:val="31"/>
    <w:qFormat/>
    <w:rsid w:val="001073A6"/>
    <w:rPr>
      <w:smallCaps/>
      <w:color w:val="C0504D" w:themeColor="accent2"/>
      <w:u w:val="single"/>
    </w:rPr>
  </w:style>
  <w:style w:type="character" w:styleId="IntenseReference">
    <w:name w:val="Intense Reference"/>
    <w:basedOn w:val="DefaultParagraphFont"/>
    <w:uiPriority w:val="32"/>
    <w:qFormat/>
    <w:rsid w:val="001073A6"/>
    <w:rPr>
      <w:b/>
      <w:bCs/>
      <w:smallCaps/>
      <w:color w:val="C0504D" w:themeColor="accent2"/>
      <w:spacing w:val="5"/>
      <w:u w:val="single"/>
    </w:rPr>
  </w:style>
  <w:style w:type="character" w:styleId="BookTitle">
    <w:name w:val="Book Title"/>
    <w:basedOn w:val="DefaultParagraphFont"/>
    <w:uiPriority w:val="33"/>
    <w:qFormat/>
    <w:rsid w:val="001073A6"/>
    <w:rPr>
      <w:b/>
      <w:bCs/>
      <w:smallCaps/>
      <w:spacing w:val="5"/>
    </w:rPr>
  </w:style>
  <w:style w:type="character" w:customStyle="1" w:styleId="HeaderChar">
    <w:name w:val="Header Char"/>
    <w:basedOn w:val="DefaultParagraphFont"/>
    <w:link w:val="Header"/>
    <w:uiPriority w:val="99"/>
    <w:rsid w:val="00952F18"/>
  </w:style>
  <w:style w:type="character" w:styleId="CommentReference">
    <w:name w:val="annotation reference"/>
    <w:basedOn w:val="DefaultParagraphFont"/>
    <w:uiPriority w:val="99"/>
    <w:semiHidden/>
    <w:unhideWhenUsed/>
    <w:rsid w:val="00D66C7A"/>
    <w:rPr>
      <w:sz w:val="16"/>
      <w:szCs w:val="16"/>
    </w:rPr>
  </w:style>
  <w:style w:type="paragraph" w:styleId="CommentText">
    <w:name w:val="annotation text"/>
    <w:basedOn w:val="Normal"/>
    <w:link w:val="CommentTextChar"/>
    <w:uiPriority w:val="99"/>
    <w:semiHidden/>
    <w:unhideWhenUsed/>
    <w:rsid w:val="00D66C7A"/>
    <w:pPr>
      <w:spacing w:line="240" w:lineRule="auto"/>
    </w:pPr>
    <w:rPr>
      <w:sz w:val="20"/>
      <w:szCs w:val="20"/>
    </w:rPr>
  </w:style>
  <w:style w:type="character" w:customStyle="1" w:styleId="CommentTextChar">
    <w:name w:val="Comment Text Char"/>
    <w:basedOn w:val="DefaultParagraphFont"/>
    <w:link w:val="CommentText"/>
    <w:uiPriority w:val="99"/>
    <w:semiHidden/>
    <w:rsid w:val="00D66C7A"/>
    <w:rPr>
      <w:sz w:val="20"/>
      <w:szCs w:val="20"/>
    </w:rPr>
  </w:style>
  <w:style w:type="paragraph" w:styleId="CommentSubject">
    <w:name w:val="annotation subject"/>
    <w:basedOn w:val="CommentText"/>
    <w:next w:val="CommentText"/>
    <w:link w:val="CommentSubjectChar"/>
    <w:uiPriority w:val="99"/>
    <w:semiHidden/>
    <w:unhideWhenUsed/>
    <w:rsid w:val="00D66C7A"/>
    <w:rPr>
      <w:b/>
      <w:bCs/>
    </w:rPr>
  </w:style>
  <w:style w:type="character" w:customStyle="1" w:styleId="CommentSubjectChar">
    <w:name w:val="Comment Subject Char"/>
    <w:basedOn w:val="CommentTextChar"/>
    <w:link w:val="CommentSubject"/>
    <w:uiPriority w:val="99"/>
    <w:semiHidden/>
    <w:rsid w:val="00D66C7A"/>
    <w:rPr>
      <w:b/>
      <w:bCs/>
      <w:sz w:val="20"/>
      <w:szCs w:val="20"/>
    </w:rPr>
  </w:style>
  <w:style w:type="table" w:styleId="GridTable4-Accent1">
    <w:name w:val="Grid Table 4 Accent 1"/>
    <w:basedOn w:val="TableNormal"/>
    <w:uiPriority w:val="49"/>
    <w:rsid w:val="00285A1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4462">
      <w:bodyDiv w:val="1"/>
      <w:marLeft w:val="0"/>
      <w:marRight w:val="0"/>
      <w:marTop w:val="0"/>
      <w:marBottom w:val="0"/>
      <w:divBdr>
        <w:top w:val="none" w:sz="0" w:space="0" w:color="auto"/>
        <w:left w:val="none" w:sz="0" w:space="0" w:color="auto"/>
        <w:bottom w:val="none" w:sz="0" w:space="0" w:color="auto"/>
        <w:right w:val="none" w:sz="0" w:space="0" w:color="auto"/>
      </w:divBdr>
    </w:div>
    <w:div w:id="420488289">
      <w:bodyDiv w:val="1"/>
      <w:marLeft w:val="0"/>
      <w:marRight w:val="0"/>
      <w:marTop w:val="0"/>
      <w:marBottom w:val="0"/>
      <w:divBdr>
        <w:top w:val="none" w:sz="0" w:space="0" w:color="auto"/>
        <w:left w:val="none" w:sz="0" w:space="0" w:color="auto"/>
        <w:bottom w:val="none" w:sz="0" w:space="0" w:color="auto"/>
        <w:right w:val="none" w:sz="0" w:space="0" w:color="auto"/>
      </w:divBdr>
    </w:div>
    <w:div w:id="540673739">
      <w:bodyDiv w:val="1"/>
      <w:marLeft w:val="0"/>
      <w:marRight w:val="0"/>
      <w:marTop w:val="0"/>
      <w:marBottom w:val="0"/>
      <w:divBdr>
        <w:top w:val="none" w:sz="0" w:space="0" w:color="auto"/>
        <w:left w:val="none" w:sz="0" w:space="0" w:color="auto"/>
        <w:bottom w:val="none" w:sz="0" w:space="0" w:color="auto"/>
        <w:right w:val="none" w:sz="0" w:space="0" w:color="auto"/>
      </w:divBdr>
    </w:div>
    <w:div w:id="847334077">
      <w:bodyDiv w:val="1"/>
      <w:marLeft w:val="0"/>
      <w:marRight w:val="0"/>
      <w:marTop w:val="0"/>
      <w:marBottom w:val="0"/>
      <w:divBdr>
        <w:top w:val="none" w:sz="0" w:space="0" w:color="auto"/>
        <w:left w:val="none" w:sz="0" w:space="0" w:color="auto"/>
        <w:bottom w:val="none" w:sz="0" w:space="0" w:color="auto"/>
        <w:right w:val="none" w:sz="0" w:space="0" w:color="auto"/>
      </w:divBdr>
    </w:div>
    <w:div w:id="1158299816">
      <w:bodyDiv w:val="1"/>
      <w:marLeft w:val="0"/>
      <w:marRight w:val="0"/>
      <w:marTop w:val="0"/>
      <w:marBottom w:val="0"/>
      <w:divBdr>
        <w:top w:val="none" w:sz="0" w:space="0" w:color="auto"/>
        <w:left w:val="none" w:sz="0" w:space="0" w:color="auto"/>
        <w:bottom w:val="none" w:sz="0" w:space="0" w:color="auto"/>
        <w:right w:val="none" w:sz="0" w:space="0" w:color="auto"/>
      </w:divBdr>
      <w:divsChild>
        <w:div w:id="1894191767">
          <w:marLeft w:val="0"/>
          <w:marRight w:val="0"/>
          <w:marTop w:val="0"/>
          <w:marBottom w:val="0"/>
          <w:divBdr>
            <w:top w:val="none" w:sz="0" w:space="0" w:color="auto"/>
            <w:left w:val="none" w:sz="0" w:space="0" w:color="auto"/>
            <w:bottom w:val="none" w:sz="0" w:space="0" w:color="auto"/>
            <w:right w:val="none" w:sz="0" w:space="0" w:color="auto"/>
          </w:divBdr>
        </w:div>
      </w:divsChild>
    </w:div>
    <w:div w:id="1160921796">
      <w:bodyDiv w:val="1"/>
      <w:marLeft w:val="0"/>
      <w:marRight w:val="0"/>
      <w:marTop w:val="0"/>
      <w:marBottom w:val="0"/>
      <w:divBdr>
        <w:top w:val="none" w:sz="0" w:space="0" w:color="auto"/>
        <w:left w:val="none" w:sz="0" w:space="0" w:color="auto"/>
        <w:bottom w:val="none" w:sz="0" w:space="0" w:color="auto"/>
        <w:right w:val="none" w:sz="0" w:space="0" w:color="auto"/>
      </w:divBdr>
    </w:div>
    <w:div w:id="2031372415">
      <w:bodyDiv w:val="1"/>
      <w:marLeft w:val="0"/>
      <w:marRight w:val="0"/>
      <w:marTop w:val="0"/>
      <w:marBottom w:val="0"/>
      <w:divBdr>
        <w:top w:val="none" w:sz="0" w:space="0" w:color="auto"/>
        <w:left w:val="none" w:sz="0" w:space="0" w:color="auto"/>
        <w:bottom w:val="none" w:sz="0" w:space="0" w:color="auto"/>
        <w:right w:val="none" w:sz="0" w:space="0" w:color="auto"/>
      </w:divBdr>
      <w:divsChild>
        <w:div w:id="92812183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CB8DC-8BFF-4D75-ACC8-749D7313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0</TotalTime>
  <Pages>14</Pages>
  <Words>3090</Words>
  <Characters>17616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OA/OIT</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saran</cp:lastModifiedBy>
  <cp:revision>2</cp:revision>
  <cp:lastPrinted>2011-02-18T18:00:00Z</cp:lastPrinted>
  <dcterms:created xsi:type="dcterms:W3CDTF">2018-06-22T05:00:00Z</dcterms:created>
  <dcterms:modified xsi:type="dcterms:W3CDTF">2018-06-22T05:00:00Z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Document Number</vt:lpwstr>
  </property>
  <property fmtid="{D5CDD505-2E9C-101B-9397-08002B2CF9AE}" pid="3" name="Version">
    <vt:lpwstr>1.0</vt:lpwstr>
  </property>
</Properties>
</file>